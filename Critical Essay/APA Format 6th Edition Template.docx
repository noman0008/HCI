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55" w:rsidRPr="00EF2C46" w:rsidRDefault="00583355" w:rsidP="00583355">
      <w:bookmarkStart w:id="0" w:name="_GoBack"/>
      <w:bookmarkEnd w:id="0"/>
    </w:p>
    <w:p w:rsidR="00583355" w:rsidRPr="00EF2C46" w:rsidRDefault="00583355" w:rsidP="00583355"/>
    <w:p w:rsidR="00583355" w:rsidRPr="00EF2C46" w:rsidRDefault="00583355" w:rsidP="00583355"/>
    <w:p w:rsidR="00583355" w:rsidRPr="00EF2C46" w:rsidRDefault="00583355" w:rsidP="00583355"/>
    <w:p w:rsidR="00583355" w:rsidRPr="00EF2C46" w:rsidRDefault="00583355" w:rsidP="00583355"/>
    <w:p w:rsidR="00583355" w:rsidRPr="00EF2C46" w:rsidRDefault="00583355" w:rsidP="00583355"/>
    <w:p w:rsidR="007E7B16" w:rsidRDefault="007E7B16" w:rsidP="00583355">
      <w:pPr>
        <w:pStyle w:val="TitleOfPaperCover"/>
      </w:pPr>
    </w:p>
    <w:p w:rsidR="007E7B16" w:rsidRDefault="007E7B16" w:rsidP="00583355">
      <w:pPr>
        <w:pStyle w:val="TitleOfPaperCover"/>
      </w:pPr>
    </w:p>
    <w:p w:rsidR="00583355" w:rsidRPr="00EF2C46" w:rsidRDefault="00DC561F" w:rsidP="00583355">
      <w:pPr>
        <w:pStyle w:val="TitleOfPaperCover"/>
      </w:pPr>
      <w:r>
        <w:t xml:space="preserve">APA Format Template: </w:t>
      </w:r>
      <w:r w:rsidR="00583355" w:rsidRPr="00EF2C46">
        <w:t>Title of Paper</w:t>
      </w:r>
      <w:r w:rsidR="00583355">
        <w:t xml:space="preserve"> Goes Here </w:t>
      </w:r>
      <w:r w:rsidR="0065277F">
        <w:t>Not Bold 12 pt. Font</w:t>
      </w:r>
    </w:p>
    <w:p w:rsidR="00583355" w:rsidRPr="00EF2C46" w:rsidRDefault="007E7B16" w:rsidP="00583355">
      <w:pPr>
        <w:pStyle w:val="AuthorInfo"/>
      </w:pPr>
      <w:r>
        <w:t>Your Name</w:t>
      </w:r>
    </w:p>
    <w:p w:rsidR="00583355" w:rsidRPr="00EF2C46" w:rsidRDefault="007E7B16" w:rsidP="00583355">
      <w:pPr>
        <w:pStyle w:val="AuthorInfo"/>
      </w:pPr>
      <w:r>
        <w:t>University of North Carolina School of Social Work</w:t>
      </w:r>
    </w:p>
    <w:p w:rsidR="00583355" w:rsidRPr="00EF2C46" w:rsidRDefault="00583355" w:rsidP="00583355">
      <w:pPr>
        <w:pStyle w:val="AuthorInfo"/>
      </w:pPr>
    </w:p>
    <w:p w:rsidR="00583355" w:rsidRPr="00EF2C46" w:rsidRDefault="00583355" w:rsidP="00583355">
      <w:pPr>
        <w:pStyle w:val="AuthorInfo"/>
      </w:pPr>
    </w:p>
    <w:p w:rsidR="00583355" w:rsidRDefault="00583355" w:rsidP="00583355">
      <w:pPr>
        <w:pStyle w:val="StyleRight05"/>
        <w:rPr>
          <w:rFonts w:ascii="Times New Roman" w:hAnsi="Times New Roman"/>
        </w:rPr>
      </w:pPr>
    </w:p>
    <w:p w:rsidR="007838A3" w:rsidRPr="00AA71A9" w:rsidRDefault="007838A3" w:rsidP="00AE441B">
      <w:pPr>
        <w:pStyle w:val="AuthorInfo"/>
        <w:jc w:val="left"/>
      </w:pPr>
    </w:p>
    <w:p w:rsidR="007838A3" w:rsidRDefault="007838A3" w:rsidP="00583355">
      <w:pPr>
        <w:pStyle w:val="StyleRight05"/>
        <w:rPr>
          <w:rFonts w:ascii="Times New Roman" w:hAnsi="Times New Roman"/>
        </w:rPr>
      </w:pPr>
    </w:p>
    <w:p w:rsidR="007838A3" w:rsidRDefault="007838A3" w:rsidP="00583355">
      <w:pPr>
        <w:pStyle w:val="StyleRight05"/>
        <w:rPr>
          <w:rFonts w:ascii="Times New Roman" w:hAnsi="Times New Roman"/>
        </w:rPr>
      </w:pPr>
    </w:p>
    <w:p w:rsidR="007838A3" w:rsidRPr="00EF2C46" w:rsidRDefault="007838A3" w:rsidP="00583355">
      <w:pPr>
        <w:pStyle w:val="StyleRight05"/>
        <w:rPr>
          <w:rFonts w:ascii="Times New Roman" w:hAnsi="Times New Roman"/>
        </w:rPr>
      </w:pPr>
    </w:p>
    <w:p w:rsidR="00583355" w:rsidRDefault="001848E3" w:rsidP="0093132A">
      <w:pPr>
        <w:tabs>
          <w:tab w:val="right" w:pos="720"/>
        </w:tabs>
        <w:ind w:firstLine="720"/>
        <w:sectPr w:rsidR="00583355">
          <w:headerReference w:type="default" r:id="rId9"/>
          <w:pgSz w:w="12240" w:h="15840" w:code="1"/>
          <w:pgMar w:top="1440" w:right="1440" w:bottom="1440" w:left="1440" w:header="720" w:footer="720" w:gutter="0"/>
          <w:pgNumType w:start="1"/>
          <w:cols w:space="360"/>
        </w:sectPr>
      </w:pPr>
      <w:r>
        <w:t xml:space="preserve"> </w:t>
      </w:r>
    </w:p>
    <w:p w:rsidR="00583355" w:rsidRPr="00EF28D3" w:rsidRDefault="00583355" w:rsidP="00583355">
      <w:pPr>
        <w:pStyle w:val="SectionHeading"/>
        <w:rPr>
          <w:rFonts w:ascii="Times New Roman" w:hAnsi="Times New Roman"/>
        </w:rPr>
      </w:pPr>
      <w:r w:rsidRPr="00EF28D3">
        <w:rPr>
          <w:rFonts w:ascii="Times New Roman" w:hAnsi="Times New Roman"/>
        </w:rPr>
        <w:lastRenderedPageBreak/>
        <w:t>Title of Paper</w:t>
      </w:r>
      <w:r w:rsidR="0065277F" w:rsidRPr="00EF28D3">
        <w:rPr>
          <w:rFonts w:ascii="Times New Roman" w:hAnsi="Times New Roman"/>
        </w:rPr>
        <w:t xml:space="preserve"> </w:t>
      </w:r>
      <w:r w:rsidRPr="00EF28D3">
        <w:rPr>
          <w:rFonts w:ascii="Times New Roman" w:hAnsi="Times New Roman"/>
        </w:rPr>
        <w:t>Repeated Exactly As It Appears On Title Page</w:t>
      </w:r>
    </w:p>
    <w:p w:rsidR="00033E55" w:rsidRDefault="00033E55" w:rsidP="00583355">
      <w:pPr>
        <w:pStyle w:val="BodyText"/>
      </w:pPr>
      <w:r>
        <w:t xml:space="preserve">This template was developed by Paul Rose of </w:t>
      </w:r>
      <w:r w:rsidRPr="00AA71A9">
        <w:t>Southern Illinois University Edwardsville</w:t>
      </w:r>
      <w:r>
        <w:t xml:space="preserve">. To make the template more practical for typical class papers, we have made minor alterations to Dr. Rose’s template (e.g., omitting Author Note, Abstract sections). If submitting a paper for publication, use Dr. Rose’s full template, which is available for free download at </w:t>
      </w:r>
      <w:r w:rsidRPr="00DC561F">
        <w:rPr>
          <w:rStyle w:val="HTMLCite"/>
          <w:i w:val="0"/>
          <w:iCs w:val="0"/>
        </w:rPr>
        <w:t>www.siue.edu/~prose/classes/</w:t>
      </w:r>
      <w:r w:rsidRPr="00DC561F">
        <w:rPr>
          <w:rStyle w:val="HTMLCite"/>
          <w:bCs/>
          <w:i w:val="0"/>
          <w:iCs w:val="0"/>
        </w:rPr>
        <w:t>APA</w:t>
      </w:r>
      <w:r w:rsidRPr="00DC561F">
        <w:rPr>
          <w:rStyle w:val="HTMLCite"/>
          <w:i w:val="0"/>
          <w:iCs w:val="0"/>
        </w:rPr>
        <w:t>Format</w:t>
      </w:r>
      <w:r w:rsidRPr="00DC561F">
        <w:rPr>
          <w:rStyle w:val="HTMLCite"/>
          <w:bCs/>
          <w:i w:val="0"/>
          <w:iCs w:val="0"/>
        </w:rPr>
        <w:t>Template</w:t>
      </w:r>
      <w:r w:rsidRPr="00DC561F">
        <w:rPr>
          <w:rStyle w:val="HTMLCite"/>
          <w:i w:val="0"/>
          <w:iCs w:val="0"/>
        </w:rPr>
        <w:t>.doc</w:t>
      </w:r>
      <w:r>
        <w:t xml:space="preserve"> </w:t>
      </w:r>
    </w:p>
    <w:p w:rsidR="00583355" w:rsidRDefault="00C55171" w:rsidP="00583355">
      <w:pPr>
        <w:pStyle w:val="BodyText"/>
      </w:pPr>
      <w:r>
        <w:t xml:space="preserve">To use this template, </w:t>
      </w:r>
      <w:r w:rsidR="008C0F97">
        <w:t>begin the body of your paper</w:t>
      </w:r>
      <w:r w:rsidR="00D37DD1">
        <w:t xml:space="preserve"> (your introduction) as the first paragraph beneath the title. Note that APA does not use the Introduction header</w:t>
      </w:r>
      <w:r w:rsidR="007E60FF">
        <w:t xml:space="preserve">: just plunge in. </w:t>
      </w:r>
      <w:r w:rsidR="008C0F97">
        <w:t xml:space="preserve"> Add your text and delete the placeholder text used in the template.</w:t>
      </w:r>
      <w:r w:rsidR="00F51842">
        <w:t xml:space="preserve">  </w:t>
      </w:r>
      <w:r w:rsidR="007838A3">
        <w:t xml:space="preserve">The rest of the text in this template provides </w:t>
      </w:r>
      <w:r w:rsidR="00C32A46">
        <w:t>hints about properly generating all the parts of your APA-formatted paper</w:t>
      </w:r>
      <w:r w:rsidR="00F51842">
        <w:t xml:space="preserve">.  </w:t>
      </w:r>
    </w:p>
    <w:p w:rsidR="00583355" w:rsidRPr="00EF2C46" w:rsidRDefault="00583355" w:rsidP="00583355">
      <w:pPr>
        <w:pStyle w:val="BodyText"/>
      </w:pPr>
      <w:r w:rsidRPr="00EF2C46">
        <w:t xml:space="preserve">APA style specifies that major </w:t>
      </w:r>
      <w:r w:rsidR="007838A3">
        <w:t>components</w:t>
      </w:r>
      <w:r w:rsidRPr="00EF2C46">
        <w:t xml:space="preserve"> of the paper (</w:t>
      </w:r>
      <w:r w:rsidR="00923BB9">
        <w:t>a</w:t>
      </w:r>
      <w:r w:rsidRPr="00EF2C46">
        <w:t>bstract, body, references, etc.) each begin on a new page with the heading centered at the top of the page</w:t>
      </w:r>
      <w:r w:rsidR="00F51842">
        <w:t xml:space="preserve">. </w:t>
      </w:r>
      <w:r w:rsidRPr="00EF2C46">
        <w:t xml:space="preserve">The body of the text is typically divided into sections </w:t>
      </w:r>
      <w:r w:rsidR="00923BB9">
        <w:t xml:space="preserve">with headings such as </w:t>
      </w:r>
      <w:r w:rsidRPr="00EF2C46">
        <w:t>Method, Results, and Discussion</w:t>
      </w:r>
      <w:r w:rsidR="00200065">
        <w:t>. For an example of a paper properly formatted</w:t>
      </w:r>
      <w:r w:rsidR="00EF28D3">
        <w:t xml:space="preserve"> per the APA Manual, Sixth E</w:t>
      </w:r>
      <w:r w:rsidR="00200065">
        <w:t xml:space="preserve">dition, go to </w:t>
      </w:r>
      <w:hyperlink r:id="rId10" w:history="1">
        <w:r w:rsidR="00923BB9" w:rsidRPr="00200065">
          <w:rPr>
            <w:rStyle w:val="Hyperlink"/>
          </w:rPr>
          <w:t xml:space="preserve">http://www.apastyle.org/manual/related/sample-experiment-paper-1.pdf  </w:t>
        </w:r>
      </w:hyperlink>
      <w:r>
        <w:t>Some papers have multiple studies in them so the body could have multiple sections and subsections within it.</w:t>
      </w:r>
    </w:p>
    <w:p w:rsidR="00583355" w:rsidRPr="00EF2C46" w:rsidRDefault="00583355" w:rsidP="00583355">
      <w:pPr>
        <w:pStyle w:val="BodyText"/>
      </w:pPr>
      <w:r w:rsidRPr="00EF2C46">
        <w:t>Sections can be further divided into subsections</w:t>
      </w:r>
      <w:r>
        <w:t xml:space="preserve"> with headings</w:t>
      </w:r>
      <w:r w:rsidR="00F51842">
        <w:t xml:space="preserve">.  </w:t>
      </w:r>
      <w:r w:rsidRPr="00EF2C46">
        <w:t xml:space="preserve">An example is a Method section divided into </w:t>
      </w:r>
      <w:r w:rsidR="00923BB9">
        <w:t>P</w:t>
      </w:r>
      <w:r w:rsidRPr="004B256B">
        <w:rPr>
          <w:iCs/>
        </w:rPr>
        <w:t xml:space="preserve">articipants, </w:t>
      </w:r>
      <w:r w:rsidR="00923BB9">
        <w:rPr>
          <w:iCs/>
        </w:rPr>
        <w:t>M</w:t>
      </w:r>
      <w:r w:rsidRPr="004B256B">
        <w:rPr>
          <w:iCs/>
        </w:rPr>
        <w:t xml:space="preserve">aterials, and </w:t>
      </w:r>
      <w:r w:rsidR="00923BB9">
        <w:rPr>
          <w:iCs/>
        </w:rPr>
        <w:t>P</w:t>
      </w:r>
      <w:r w:rsidRPr="004B256B">
        <w:rPr>
          <w:iCs/>
        </w:rPr>
        <w:t>rocedure</w:t>
      </w:r>
      <w:r w:rsidRPr="00EF2C46">
        <w:t xml:space="preserve"> subsections</w:t>
      </w:r>
      <w:r w:rsidR="00F51842">
        <w:t xml:space="preserve">.  </w:t>
      </w:r>
      <w:r>
        <w:t>Unlike in earlier editions of the APA manual, the sixth edition tells you to bold headings (but not the title above or anything on the title page)</w:t>
      </w:r>
      <w:r w:rsidR="00923BB9">
        <w:t>. Below are examples.</w:t>
      </w:r>
    </w:p>
    <w:p w:rsidR="00583355" w:rsidRDefault="00583355" w:rsidP="00583355">
      <w:pPr>
        <w:pStyle w:val="Heading1"/>
        <w:rPr>
          <w:b/>
        </w:rPr>
      </w:pPr>
      <w:r w:rsidRPr="008C1A2F">
        <w:rPr>
          <w:b/>
        </w:rPr>
        <w:t>Heading Level 1</w:t>
      </w:r>
    </w:p>
    <w:p w:rsidR="009F5B98" w:rsidRDefault="00972BC5" w:rsidP="00972BC5">
      <w:pPr>
        <w:pStyle w:val="BodyText"/>
      </w:pPr>
      <w:r>
        <w:t>A Level 1 heading</w:t>
      </w:r>
      <w:r w:rsidR="002A77A8">
        <w:t xml:space="preserve"> (centered, </w:t>
      </w:r>
      <w:r w:rsidR="00600682">
        <w:t xml:space="preserve">headline style caps, </w:t>
      </w:r>
      <w:r w:rsidR="002A77A8">
        <w:t xml:space="preserve">bold font, separate line) </w:t>
      </w:r>
      <w:r>
        <w:t>is used for a majo</w:t>
      </w:r>
      <w:r w:rsidR="00C877C7">
        <w:t xml:space="preserve">r section of a paper such as the Background, Literature Review, or Discussion sections.  A </w:t>
      </w:r>
      <w:r w:rsidR="00C877C7">
        <w:lastRenderedPageBreak/>
        <w:t xml:space="preserve">Level 2 heading </w:t>
      </w:r>
      <w:r w:rsidR="002A77A8">
        <w:t xml:space="preserve">(flush left margin, </w:t>
      </w:r>
      <w:r w:rsidR="00600682">
        <w:t xml:space="preserve">headline style caps, </w:t>
      </w:r>
      <w:r w:rsidR="002A77A8">
        <w:t xml:space="preserve">bold font, separate line) </w:t>
      </w:r>
      <w:r w:rsidR="00C877C7">
        <w:t xml:space="preserve">would be used </w:t>
      </w:r>
      <w:r w:rsidR="006D159F">
        <w:t xml:space="preserve">to designate a subsection of a major section; a Level 3 heading </w:t>
      </w:r>
      <w:r w:rsidR="00A24884">
        <w:t xml:space="preserve">(indented ½”, </w:t>
      </w:r>
      <w:r w:rsidR="00600682">
        <w:t xml:space="preserve">sentence style caps, </w:t>
      </w:r>
      <w:r w:rsidR="00A24884">
        <w:t xml:space="preserve">bold font, </w:t>
      </w:r>
      <w:r w:rsidR="00600682">
        <w:t xml:space="preserve">ends with a period, runs into paragraph text) </w:t>
      </w:r>
      <w:r w:rsidR="006D159F">
        <w:t xml:space="preserve">designates a subsection under a Level 2 heading, and so on. </w:t>
      </w:r>
      <w:r w:rsidR="009F5B98">
        <w:t xml:space="preserve">Most student papers will use no more than three levels of headings. </w:t>
      </w:r>
    </w:p>
    <w:p w:rsidR="009F5B98" w:rsidRDefault="009F5B98" w:rsidP="00972BC5">
      <w:pPr>
        <w:pStyle w:val="BodyText"/>
      </w:pPr>
      <w:r>
        <w:t>The five levels of headings are shown below.</w:t>
      </w:r>
    </w:p>
    <w:p w:rsidR="00972BC5" w:rsidRPr="00972BC5" w:rsidRDefault="00601FA9" w:rsidP="009F5B98">
      <w:pPr>
        <w:pStyle w:val="BodyText"/>
        <w:ind w:firstLine="0"/>
        <w:jc w:val="center"/>
      </w:pPr>
      <w:r>
        <w:rPr>
          <w:b/>
        </w:rPr>
        <w:t>Level 1: Major Section With Upper and Lowercase</w:t>
      </w:r>
    </w:p>
    <w:p w:rsidR="00583355" w:rsidRPr="008C1A2F" w:rsidRDefault="00601FA9" w:rsidP="00583355">
      <w:pPr>
        <w:pStyle w:val="BodyText"/>
        <w:ind w:firstLine="0"/>
        <w:rPr>
          <w:b/>
        </w:rPr>
      </w:pPr>
      <w:r>
        <w:rPr>
          <w:b/>
        </w:rPr>
        <w:t>Level 2: Flush Left Margin</w:t>
      </w:r>
    </w:p>
    <w:p w:rsidR="00583355" w:rsidRPr="00601FA9" w:rsidRDefault="00601FA9" w:rsidP="00583355">
      <w:pPr>
        <w:pStyle w:val="BodyText"/>
        <w:rPr>
          <w:b/>
          <w:i/>
        </w:rPr>
      </w:pPr>
      <w:r>
        <w:rPr>
          <w:b/>
          <w:iCs/>
        </w:rPr>
        <w:t>Level 3:</w:t>
      </w:r>
      <w:r w:rsidR="00D20B7C">
        <w:rPr>
          <w:b/>
          <w:iCs/>
        </w:rPr>
        <w:t xml:space="preserve"> </w:t>
      </w:r>
      <w:r>
        <w:rPr>
          <w:b/>
          <w:iCs/>
        </w:rPr>
        <w:t xml:space="preserve">Sentence style caps, runs into text. </w:t>
      </w:r>
      <w:r w:rsidRPr="00601FA9">
        <w:rPr>
          <w:iCs/>
        </w:rPr>
        <w:t xml:space="preserve">One space and then start your paragraph </w:t>
      </w:r>
    </w:p>
    <w:p w:rsidR="00583355" w:rsidRDefault="00D20B7C" w:rsidP="00583355">
      <w:pPr>
        <w:pStyle w:val="BodyText"/>
      </w:pPr>
      <w:r>
        <w:rPr>
          <w:b/>
          <w:i/>
        </w:rPr>
        <w:t xml:space="preserve">Level 4: Like above but set in italics </w:t>
      </w:r>
      <w:r w:rsidR="00583355" w:rsidRPr="004B256B">
        <w:rPr>
          <w:b/>
          <w:i/>
        </w:rPr>
        <w:t>.</w:t>
      </w:r>
      <w:r w:rsidR="00167B2D" w:rsidRPr="00167B2D">
        <w:t>This level is rarely used in student papers.</w:t>
      </w:r>
      <w:r w:rsidR="00167B2D">
        <w:rPr>
          <w:b/>
          <w:i/>
        </w:rPr>
        <w:t xml:space="preserve"> </w:t>
      </w:r>
    </w:p>
    <w:p w:rsidR="00583355" w:rsidRPr="004B256B" w:rsidRDefault="00583355" w:rsidP="00583355">
      <w:pPr>
        <w:pStyle w:val="BodyText"/>
        <w:rPr>
          <w:i/>
        </w:rPr>
      </w:pPr>
      <w:r>
        <w:rPr>
          <w:i/>
        </w:rPr>
        <w:t>Level 5</w:t>
      </w:r>
      <w:r w:rsidR="00D20B7C">
        <w:rPr>
          <w:i/>
        </w:rPr>
        <w:t xml:space="preserve">:Similar to Levels </w:t>
      </w:r>
      <w:r w:rsidR="00167B2D">
        <w:rPr>
          <w:i/>
        </w:rPr>
        <w:t>3 and 4, but not bold. This level is rarely used in student papers</w:t>
      </w:r>
      <w:r>
        <w:rPr>
          <w:i/>
        </w:rPr>
        <w:t>.</w:t>
      </w:r>
    </w:p>
    <w:p w:rsidR="00583355" w:rsidRPr="004B256B" w:rsidRDefault="00583355" w:rsidP="00583355">
      <w:pPr>
        <w:pStyle w:val="Heading1"/>
        <w:rPr>
          <w:b/>
        </w:rPr>
      </w:pPr>
      <w:r>
        <w:rPr>
          <w:b/>
        </w:rPr>
        <w:t>Citations and References</w:t>
      </w:r>
    </w:p>
    <w:p w:rsidR="00583355" w:rsidRDefault="007E2852" w:rsidP="00583355">
      <w:pPr>
        <w:pStyle w:val="BodyText"/>
      </w:pPr>
      <w:r>
        <w:t xml:space="preserve">Your papers should use the citation and reference formats </w:t>
      </w:r>
      <w:r w:rsidR="00DB7C71">
        <w:t xml:space="preserve">shown in the APA Manual, Sixth Edition. The (Author, Date) system of in-text citations is used to give credit to the words, work, and ideas of others on which you are building your argument. </w:t>
      </w:r>
      <w:r w:rsidR="001B3E45">
        <w:t xml:space="preserve">The Reference section starts on a separate page after the body text of the paper. If you need help formatting citations or references, check out the APA Quick Reference Guide that is available on the School of Social Work website: </w:t>
      </w:r>
      <w:hyperlink r:id="rId11" w:history="1">
        <w:r w:rsidR="002605F2" w:rsidRPr="002605F2">
          <w:rPr>
            <w:rStyle w:val="Hyperlink"/>
          </w:rPr>
          <w:t>http://ssw.unc.edu/files/web/pdf/APA_Quick_Reference_Guide.pdf</w:t>
        </w:r>
      </w:hyperlink>
    </w:p>
    <w:p w:rsidR="00583355" w:rsidRPr="00C53F1A" w:rsidRDefault="00583355" w:rsidP="00583355">
      <w:pPr>
        <w:pStyle w:val="BodyText"/>
        <w:ind w:firstLine="0"/>
        <w:jc w:val="both"/>
      </w:pPr>
      <w:r>
        <w:rPr>
          <w:b/>
        </w:rPr>
        <w:t>About a References Section</w:t>
      </w:r>
    </w:p>
    <w:p w:rsidR="00583355" w:rsidRDefault="00583355" w:rsidP="00583355">
      <w:pPr>
        <w:pStyle w:val="BodyText"/>
      </w:pPr>
      <w:r w:rsidRPr="00EF2C46">
        <w:t xml:space="preserve">An example of a References </w:t>
      </w:r>
      <w:r>
        <w:t>section</w:t>
      </w:r>
      <w:r w:rsidRPr="00EF2C46">
        <w:t xml:space="preserve"> is located </w:t>
      </w:r>
      <w:r w:rsidR="00C26080">
        <w:t>further down in</w:t>
      </w:r>
      <w:r w:rsidRPr="00EF2C46">
        <w:t xml:space="preserve"> this template</w:t>
      </w:r>
      <w:r w:rsidR="00F51842">
        <w:t xml:space="preserve">.  </w:t>
      </w:r>
      <w:r w:rsidRPr="00EF2C46">
        <w:t>Note that APA uses the "hanging indent" style for references</w:t>
      </w:r>
      <w:r w:rsidR="00F51842">
        <w:t xml:space="preserve">.  </w:t>
      </w:r>
      <w:r w:rsidR="001B2E53">
        <w:t>T</w:t>
      </w:r>
      <w:r w:rsidRPr="00EF2C46">
        <w:t xml:space="preserve">he easiest way to </w:t>
      </w:r>
      <w:r w:rsidR="001B2E53">
        <w:t>create hanging indents</w:t>
      </w:r>
      <w:r w:rsidRPr="00EF2C46">
        <w:t xml:space="preserve"> is to type each reference without worrying about the hanging indent</w:t>
      </w:r>
      <w:r w:rsidR="00F51842">
        <w:t xml:space="preserve">.  </w:t>
      </w:r>
      <w:r>
        <w:t>Then, w</w:t>
      </w:r>
      <w:r w:rsidRPr="00EF2C46">
        <w:t xml:space="preserve">hen you are finished, select all the references </w:t>
      </w:r>
      <w:r w:rsidR="000A5493">
        <w:t xml:space="preserve">at once </w:t>
      </w:r>
      <w:r>
        <w:t>(</w:t>
      </w:r>
      <w:r w:rsidR="000A5493">
        <w:t xml:space="preserve">and nothing </w:t>
      </w:r>
      <w:r>
        <w:t xml:space="preserve">else) </w:t>
      </w:r>
      <w:r w:rsidRPr="00EF2C46">
        <w:t xml:space="preserve">and </w:t>
      </w:r>
      <w:r w:rsidR="004F75DD">
        <w:t>apply the hanging indent</w:t>
      </w:r>
      <w:r w:rsidRPr="00EF2C46">
        <w:t>.</w:t>
      </w:r>
    </w:p>
    <w:p w:rsidR="00181B36" w:rsidRPr="00181B36" w:rsidRDefault="001B2E53" w:rsidP="00583355">
      <w:pPr>
        <w:pStyle w:val="BodyText"/>
        <w:rPr>
          <w:i/>
        </w:rPr>
      </w:pPr>
      <w:r>
        <w:lastRenderedPageBreak/>
        <w:t xml:space="preserve">Many APA format rules are not mentioned or demonstrated in this document. </w:t>
      </w:r>
      <w:r w:rsidR="00181B36" w:rsidRPr="00181B36">
        <w:t xml:space="preserve">If </w:t>
      </w:r>
      <w:r w:rsidR="00181B36">
        <w:t xml:space="preserve">APA formatting is driving you crazy and </w:t>
      </w:r>
      <w:r w:rsidR="00181B36" w:rsidRPr="00181B36">
        <w:t>you’</w:t>
      </w:r>
      <w:r w:rsidR="00F37B8E">
        <w:t>d</w:t>
      </w:r>
      <w:r w:rsidR="00181B36" w:rsidRPr="00181B36">
        <w:t xml:space="preserve"> </w:t>
      </w:r>
      <w:r w:rsidR="00F37B8E">
        <w:t xml:space="preserve">like a </w:t>
      </w:r>
      <w:r w:rsidR="00181B36" w:rsidRPr="00181B36">
        <w:t xml:space="preserve">distraction, how about </w:t>
      </w:r>
      <w:r w:rsidR="00181B36">
        <w:t xml:space="preserve">alleviating </w:t>
      </w:r>
      <w:r w:rsidR="00CF30B3">
        <w:t xml:space="preserve">people’s </w:t>
      </w:r>
      <w:r w:rsidR="00181B36">
        <w:t>suffering</w:t>
      </w:r>
      <w:r w:rsidR="00181B36" w:rsidRPr="00181B36">
        <w:t xml:space="preserve"> with a </w:t>
      </w:r>
      <w:r w:rsidR="00CF30B3">
        <w:t xml:space="preserve">simple </w:t>
      </w:r>
      <w:r w:rsidR="00181B36" w:rsidRPr="00181B36">
        <w:t xml:space="preserve">click? The Hunger Site </w:t>
      </w:r>
      <w:r w:rsidR="00181B36" w:rsidRPr="00181B36">
        <w:rPr>
          <w:i/>
        </w:rPr>
        <w:t>(</w:t>
      </w:r>
      <w:hyperlink r:id="rId12" w:history="1">
        <w:r w:rsidR="00CF30B3" w:rsidRPr="00CF30B3">
          <w:rPr>
            <w:rStyle w:val="Hyperlink"/>
          </w:rPr>
          <w:t>http://www.thehungersite.com/</w:t>
        </w:r>
      </w:hyperlink>
      <w:r w:rsidR="00181B36" w:rsidRPr="00181B36">
        <w:rPr>
          <w:rStyle w:val="HTMLCite"/>
          <w:i w:val="0"/>
        </w:rPr>
        <w:t xml:space="preserve">) is </w:t>
      </w:r>
      <w:r w:rsidR="00F37B8E">
        <w:rPr>
          <w:rStyle w:val="HTMLCite"/>
          <w:i w:val="0"/>
        </w:rPr>
        <w:t xml:space="preserve">just what Wikipedia </w:t>
      </w:r>
      <w:r w:rsidR="00181B36">
        <w:rPr>
          <w:rStyle w:val="HTMLCite"/>
          <w:i w:val="0"/>
        </w:rPr>
        <w:t>says it is</w:t>
      </w:r>
      <w:r w:rsidR="00181B36" w:rsidRPr="00181B36">
        <w:rPr>
          <w:rStyle w:val="HTMLCite"/>
          <w:i w:val="0"/>
        </w:rPr>
        <w:t>.</w:t>
      </w:r>
      <w:r w:rsidR="00B82122">
        <w:rPr>
          <w:rStyle w:val="HTMLCite"/>
          <w:i w:val="0"/>
        </w:rPr>
        <w:t xml:space="preserve"> (The link to the Hunger Site was included by the template’s creator; this is the only time you will find the Writing Support Team </w:t>
      </w:r>
      <w:r w:rsidR="000B1BF8">
        <w:rPr>
          <w:rStyle w:val="HTMLCite"/>
          <w:i w:val="0"/>
        </w:rPr>
        <w:t xml:space="preserve">coming close to </w:t>
      </w:r>
      <w:r w:rsidR="00B82122">
        <w:rPr>
          <w:rStyle w:val="HTMLCite"/>
          <w:i w:val="0"/>
        </w:rPr>
        <w:t>endorsing Wikipedia!)</w:t>
      </w:r>
    </w:p>
    <w:p w:rsidR="00DD39D8" w:rsidRDefault="00DD39D8" w:rsidP="00DD39D8">
      <w:pPr>
        <w:pStyle w:val="BodyText"/>
        <w:ind w:firstLine="0"/>
        <w:jc w:val="center"/>
        <w:rPr>
          <w:b/>
        </w:rPr>
      </w:pPr>
      <w:r w:rsidRPr="00DD39D8">
        <w:rPr>
          <w:b/>
        </w:rPr>
        <w:t>Tables and Figures</w:t>
      </w:r>
    </w:p>
    <w:p w:rsidR="00EE7D91" w:rsidRDefault="00EE7D91" w:rsidP="00DD39D8">
      <w:pPr>
        <w:pStyle w:val="BodyText"/>
        <w:tabs>
          <w:tab w:val="left" w:pos="720"/>
        </w:tabs>
      </w:pPr>
      <w:r>
        <w:t xml:space="preserve">Check with your instructor about whether you should embed tables and figures in the text or attach graphic elements at the end of the paper. If your instructor asks that you attach tables and figures on separate pages at the end of the text (typical format for papers being submitted for publication) then the manuscript order is Title Page, Body Text, Reference Section, Appendix (if any) , Tables, and Figures. </w:t>
      </w:r>
    </w:p>
    <w:p w:rsidR="00DD39D8" w:rsidRDefault="00EE7D91" w:rsidP="00DD39D8">
      <w:pPr>
        <w:pStyle w:val="BodyText"/>
        <w:tabs>
          <w:tab w:val="left" w:pos="720"/>
        </w:tabs>
      </w:pPr>
      <w:r>
        <w:t xml:space="preserve">APA format for tables omits the gridlines. See the APA Quick Reference Guide for table formatting rules. In addition, if you need instruction on creating tables in Word, </w:t>
      </w:r>
      <w:r w:rsidR="007E0DBD">
        <w:t xml:space="preserve">you’ll find a variety of helpful videos posted on YouTube. I recommend the following tutorial for creating tables in Word </w:t>
      </w:r>
      <w:hyperlink r:id="rId13" w:history="1">
        <w:r w:rsidR="000F0B80" w:rsidRPr="000B556C">
          <w:rPr>
            <w:rStyle w:val="Hyperlink"/>
          </w:rPr>
          <w:t>http://www.youtube.com/watch?v=0KVBaM4N3zw</w:t>
        </w:r>
      </w:hyperlink>
      <w:r w:rsidR="000F0B80">
        <w:t xml:space="preserve"> If you find a helpful resource, please pass along the information to the Writing Support Team at </w:t>
      </w:r>
      <w:hyperlink r:id="rId14" w:history="1">
        <w:r w:rsidR="000F0B80" w:rsidRPr="000B556C">
          <w:rPr>
            <w:rStyle w:val="Hyperlink"/>
          </w:rPr>
          <w:t>SoSWwritingsupport@gmail.com</w:t>
        </w:r>
      </w:hyperlink>
    </w:p>
    <w:p w:rsidR="00DD39D8" w:rsidRPr="00EF2C46" w:rsidRDefault="00DD39D8" w:rsidP="00DD39D8">
      <w:pPr>
        <w:pStyle w:val="BodyText"/>
        <w:ind w:firstLine="0"/>
      </w:pPr>
      <w:r w:rsidRPr="00EF2C46">
        <w:t>Table 1</w:t>
      </w:r>
    </w:p>
    <w:p w:rsidR="00DD39D8" w:rsidRPr="008F2969" w:rsidRDefault="00DD39D8" w:rsidP="00DD39D8">
      <w:pPr>
        <w:pStyle w:val="BodyText"/>
        <w:ind w:firstLine="0"/>
      </w:pPr>
      <w:r w:rsidRPr="008F2969">
        <w:rPr>
          <w:i/>
        </w:rPr>
        <w:t xml:space="preserve">Correlations Among and Descriptive Statistics </w:t>
      </w:r>
      <w:r w:rsidR="00EB7644" w:rsidRPr="008F2969">
        <w:rPr>
          <w:i/>
        </w:rPr>
        <w:t>for</w:t>
      </w:r>
      <w:r w:rsidRPr="008F2969">
        <w:rPr>
          <w:i/>
        </w:rPr>
        <w:t xml:space="preserve"> Key Study Variables</w:t>
      </w:r>
    </w:p>
    <w:tbl>
      <w:tblPr>
        <w:tblW w:w="8496" w:type="dxa"/>
        <w:tblBorders>
          <w:top w:val="single" w:sz="12" w:space="0" w:color="000000"/>
          <w:bottom w:val="single" w:sz="12" w:space="0" w:color="000000"/>
        </w:tblBorders>
        <w:tblLayout w:type="fixed"/>
        <w:tblLook w:val="04A0" w:firstRow="1" w:lastRow="0" w:firstColumn="1" w:lastColumn="0" w:noHBand="0" w:noVBand="1"/>
      </w:tblPr>
      <w:tblGrid>
        <w:gridCol w:w="1638"/>
        <w:gridCol w:w="1440"/>
        <w:gridCol w:w="630"/>
        <w:gridCol w:w="711"/>
        <w:gridCol w:w="999"/>
        <w:gridCol w:w="1080"/>
        <w:gridCol w:w="918"/>
        <w:gridCol w:w="1080"/>
      </w:tblGrid>
      <w:tr w:rsidR="00DD39D8" w:rsidTr="009C671E">
        <w:tc>
          <w:tcPr>
            <w:tcW w:w="1638" w:type="dxa"/>
            <w:tcBorders>
              <w:top w:val="single" w:sz="12" w:space="0" w:color="000000"/>
              <w:left w:val="nil"/>
              <w:bottom w:val="single" w:sz="6" w:space="0" w:color="000000"/>
              <w:right w:val="single" w:sz="4" w:space="0" w:color="FFFFFF"/>
            </w:tcBorders>
          </w:tcPr>
          <w:p w:rsidR="00DD39D8" w:rsidRDefault="00DD39D8" w:rsidP="009C671E">
            <w:pPr>
              <w:pStyle w:val="BodyText"/>
              <w:ind w:firstLine="0"/>
              <w:rPr>
                <w:i/>
                <w:iCs/>
                <w:sz w:val="22"/>
                <w:szCs w:val="22"/>
              </w:rPr>
            </w:pPr>
          </w:p>
        </w:tc>
        <w:tc>
          <w:tcPr>
            <w:tcW w:w="1440" w:type="dxa"/>
            <w:tcBorders>
              <w:top w:val="single" w:sz="12" w:space="0" w:color="000000"/>
              <w:left w:val="single" w:sz="4" w:space="0" w:color="FFFFFF"/>
              <w:bottom w:val="single" w:sz="6" w:space="0" w:color="000000"/>
              <w:right w:val="nil"/>
            </w:tcBorders>
          </w:tcPr>
          <w:p w:rsidR="00DD39D8" w:rsidRDefault="00DD39D8" w:rsidP="009C671E">
            <w:pPr>
              <w:pStyle w:val="BodyText"/>
              <w:ind w:firstLine="0"/>
              <w:jc w:val="center"/>
              <w:rPr>
                <w:iCs/>
                <w:sz w:val="22"/>
                <w:szCs w:val="22"/>
              </w:rPr>
            </w:pPr>
          </w:p>
          <w:p w:rsidR="00DD39D8" w:rsidRDefault="00DD39D8" w:rsidP="009C671E">
            <w:pPr>
              <w:pStyle w:val="BodyText"/>
              <w:ind w:firstLine="0"/>
              <w:jc w:val="center"/>
              <w:rPr>
                <w:iCs/>
                <w:sz w:val="22"/>
                <w:szCs w:val="22"/>
              </w:rPr>
            </w:pPr>
            <w:r w:rsidRPr="00117B5A">
              <w:rPr>
                <w:i/>
                <w:iCs/>
                <w:sz w:val="22"/>
                <w:szCs w:val="22"/>
              </w:rPr>
              <w:t>M</w:t>
            </w:r>
            <w:r>
              <w:rPr>
                <w:iCs/>
                <w:sz w:val="22"/>
                <w:szCs w:val="22"/>
              </w:rPr>
              <w:t xml:space="preserve"> (</w:t>
            </w:r>
            <w:r w:rsidRPr="00117B5A">
              <w:rPr>
                <w:i/>
                <w:iCs/>
                <w:sz w:val="22"/>
                <w:szCs w:val="22"/>
              </w:rPr>
              <w:t>SD</w:t>
            </w:r>
            <w:r>
              <w:rPr>
                <w:iCs/>
                <w:sz w:val="22"/>
                <w:szCs w:val="22"/>
              </w:rPr>
              <w:t>)</w:t>
            </w:r>
          </w:p>
        </w:tc>
        <w:tc>
          <w:tcPr>
            <w:tcW w:w="630" w:type="dxa"/>
            <w:tcBorders>
              <w:top w:val="single" w:sz="12" w:space="0" w:color="000000"/>
              <w:left w:val="nil"/>
              <w:bottom w:val="single" w:sz="6" w:space="0" w:color="000000"/>
              <w:right w:val="nil"/>
            </w:tcBorders>
          </w:tcPr>
          <w:p w:rsidR="00DD39D8" w:rsidRDefault="00DD39D8" w:rsidP="009C671E">
            <w:pPr>
              <w:pStyle w:val="BodyText"/>
              <w:ind w:firstLine="0"/>
              <w:jc w:val="center"/>
              <w:rPr>
                <w:iCs/>
                <w:sz w:val="22"/>
                <w:szCs w:val="22"/>
              </w:rPr>
            </w:pPr>
          </w:p>
          <w:p w:rsidR="00DD39D8" w:rsidRDefault="00DD39D8" w:rsidP="009C671E">
            <w:pPr>
              <w:pStyle w:val="BodyText"/>
              <w:ind w:firstLine="0"/>
              <w:jc w:val="center"/>
              <w:rPr>
                <w:iCs/>
                <w:sz w:val="22"/>
                <w:szCs w:val="22"/>
              </w:rPr>
            </w:pPr>
            <w:r>
              <w:rPr>
                <w:iCs/>
                <w:sz w:val="22"/>
                <w:szCs w:val="22"/>
              </w:rPr>
              <w:t>Sex</w:t>
            </w:r>
          </w:p>
        </w:tc>
        <w:tc>
          <w:tcPr>
            <w:tcW w:w="711" w:type="dxa"/>
            <w:tcBorders>
              <w:top w:val="single" w:sz="12" w:space="0" w:color="000000"/>
              <w:left w:val="nil"/>
              <w:bottom w:val="single" w:sz="6" w:space="0" w:color="000000"/>
              <w:right w:val="nil"/>
            </w:tcBorders>
          </w:tcPr>
          <w:p w:rsidR="00DD39D8" w:rsidRDefault="00DD39D8" w:rsidP="009C671E">
            <w:pPr>
              <w:pStyle w:val="BodyText"/>
              <w:ind w:firstLine="0"/>
              <w:jc w:val="center"/>
              <w:rPr>
                <w:iCs/>
                <w:sz w:val="22"/>
                <w:szCs w:val="22"/>
              </w:rPr>
            </w:pPr>
          </w:p>
          <w:p w:rsidR="00DD39D8" w:rsidRDefault="00DD39D8" w:rsidP="009C671E">
            <w:pPr>
              <w:pStyle w:val="BodyText"/>
              <w:ind w:firstLine="0"/>
              <w:jc w:val="center"/>
              <w:rPr>
                <w:iCs/>
                <w:sz w:val="22"/>
                <w:szCs w:val="22"/>
              </w:rPr>
            </w:pPr>
            <w:r>
              <w:rPr>
                <w:iCs/>
                <w:sz w:val="22"/>
                <w:szCs w:val="22"/>
              </w:rPr>
              <w:t>Age</w:t>
            </w:r>
          </w:p>
        </w:tc>
        <w:tc>
          <w:tcPr>
            <w:tcW w:w="999" w:type="dxa"/>
            <w:tcBorders>
              <w:top w:val="single" w:sz="12" w:space="0" w:color="000000"/>
              <w:left w:val="nil"/>
              <w:bottom w:val="single" w:sz="6" w:space="0" w:color="000000"/>
              <w:right w:val="nil"/>
            </w:tcBorders>
          </w:tcPr>
          <w:p w:rsidR="00DD39D8" w:rsidRDefault="00DD39D8" w:rsidP="009C671E">
            <w:pPr>
              <w:pStyle w:val="BodyText"/>
              <w:ind w:firstLine="0"/>
              <w:jc w:val="center"/>
              <w:rPr>
                <w:iCs/>
                <w:sz w:val="22"/>
                <w:szCs w:val="22"/>
              </w:rPr>
            </w:pPr>
          </w:p>
          <w:p w:rsidR="00DD39D8" w:rsidRDefault="00DD39D8" w:rsidP="009C671E">
            <w:pPr>
              <w:pStyle w:val="BodyText"/>
              <w:ind w:firstLine="0"/>
              <w:jc w:val="center"/>
              <w:rPr>
                <w:iCs/>
                <w:sz w:val="22"/>
                <w:szCs w:val="22"/>
              </w:rPr>
            </w:pPr>
            <w:r>
              <w:rPr>
                <w:iCs/>
                <w:sz w:val="22"/>
                <w:szCs w:val="22"/>
              </w:rPr>
              <w:t>Income</w:t>
            </w:r>
          </w:p>
        </w:tc>
        <w:tc>
          <w:tcPr>
            <w:tcW w:w="1080" w:type="dxa"/>
            <w:tcBorders>
              <w:top w:val="single" w:sz="12" w:space="0" w:color="000000"/>
              <w:left w:val="nil"/>
              <w:bottom w:val="single" w:sz="6" w:space="0" w:color="000000"/>
              <w:right w:val="nil"/>
            </w:tcBorders>
          </w:tcPr>
          <w:p w:rsidR="00DD39D8" w:rsidRDefault="00DD39D8" w:rsidP="009C671E">
            <w:pPr>
              <w:pStyle w:val="BodyText"/>
              <w:ind w:firstLine="0"/>
              <w:jc w:val="center"/>
              <w:rPr>
                <w:iCs/>
                <w:sz w:val="22"/>
                <w:szCs w:val="22"/>
              </w:rPr>
            </w:pPr>
          </w:p>
          <w:p w:rsidR="00DD39D8" w:rsidRDefault="00DD39D8" w:rsidP="009C671E">
            <w:pPr>
              <w:pStyle w:val="BodyText"/>
              <w:ind w:firstLine="0"/>
              <w:jc w:val="center"/>
              <w:rPr>
                <w:iCs/>
                <w:sz w:val="22"/>
                <w:szCs w:val="22"/>
              </w:rPr>
            </w:pPr>
            <w:r>
              <w:rPr>
                <w:iCs/>
                <w:sz w:val="22"/>
                <w:szCs w:val="22"/>
              </w:rPr>
              <w:t>Educ.</w:t>
            </w:r>
          </w:p>
        </w:tc>
        <w:tc>
          <w:tcPr>
            <w:tcW w:w="918" w:type="dxa"/>
            <w:tcBorders>
              <w:top w:val="single" w:sz="12" w:space="0" w:color="000000"/>
              <w:left w:val="nil"/>
              <w:bottom w:val="single" w:sz="6" w:space="0" w:color="000000"/>
              <w:right w:val="nil"/>
            </w:tcBorders>
          </w:tcPr>
          <w:p w:rsidR="00DD39D8" w:rsidRDefault="00DD39D8" w:rsidP="009C671E">
            <w:pPr>
              <w:pStyle w:val="BodyText"/>
              <w:ind w:firstLine="0"/>
              <w:jc w:val="center"/>
              <w:rPr>
                <w:iCs/>
                <w:sz w:val="22"/>
                <w:szCs w:val="22"/>
              </w:rPr>
            </w:pPr>
          </w:p>
          <w:p w:rsidR="00DD39D8" w:rsidRDefault="00DD39D8" w:rsidP="009C671E">
            <w:pPr>
              <w:pStyle w:val="BodyText"/>
              <w:ind w:firstLine="0"/>
              <w:jc w:val="center"/>
              <w:rPr>
                <w:iCs/>
                <w:sz w:val="22"/>
                <w:szCs w:val="22"/>
              </w:rPr>
            </w:pPr>
            <w:r>
              <w:rPr>
                <w:iCs/>
                <w:sz w:val="22"/>
                <w:szCs w:val="22"/>
              </w:rPr>
              <w:t>Relig.</w:t>
            </w:r>
          </w:p>
        </w:tc>
        <w:tc>
          <w:tcPr>
            <w:tcW w:w="1080" w:type="dxa"/>
            <w:tcBorders>
              <w:top w:val="single" w:sz="12" w:space="0" w:color="000000"/>
              <w:left w:val="nil"/>
              <w:bottom w:val="single" w:sz="6" w:space="0" w:color="000000"/>
              <w:right w:val="nil"/>
            </w:tcBorders>
            <w:hideMark/>
          </w:tcPr>
          <w:p w:rsidR="00DD39D8" w:rsidRDefault="00DD39D8" w:rsidP="009C671E">
            <w:pPr>
              <w:pStyle w:val="BodyText"/>
              <w:ind w:firstLine="0"/>
              <w:jc w:val="center"/>
              <w:rPr>
                <w:iCs/>
                <w:sz w:val="22"/>
                <w:szCs w:val="22"/>
              </w:rPr>
            </w:pPr>
            <w:r>
              <w:rPr>
                <w:iCs/>
                <w:sz w:val="22"/>
                <w:szCs w:val="22"/>
              </w:rPr>
              <w:t>Dist. Intol.</w:t>
            </w:r>
          </w:p>
        </w:tc>
      </w:tr>
      <w:tr w:rsidR="00DD39D8" w:rsidTr="009C671E">
        <w:tc>
          <w:tcPr>
            <w:tcW w:w="1638" w:type="dxa"/>
            <w:tcBorders>
              <w:top w:val="nil"/>
              <w:left w:val="nil"/>
              <w:bottom w:val="nil"/>
              <w:right w:val="single" w:sz="4" w:space="0" w:color="FFFFFF"/>
            </w:tcBorders>
            <w:hideMark/>
          </w:tcPr>
          <w:p w:rsidR="00DD39D8" w:rsidRDefault="00DD39D8" w:rsidP="009C671E">
            <w:pPr>
              <w:pStyle w:val="BodyText"/>
              <w:ind w:firstLine="0"/>
              <w:rPr>
                <w:sz w:val="22"/>
                <w:szCs w:val="22"/>
              </w:rPr>
            </w:pPr>
            <w:r>
              <w:rPr>
                <w:sz w:val="22"/>
                <w:szCs w:val="22"/>
              </w:rPr>
              <w:t>Sex</w:t>
            </w:r>
          </w:p>
        </w:tc>
        <w:tc>
          <w:tcPr>
            <w:tcW w:w="1440" w:type="dxa"/>
            <w:tcBorders>
              <w:top w:val="nil"/>
              <w:left w:val="single" w:sz="4" w:space="0" w:color="FFFFFF"/>
              <w:bottom w:val="nil"/>
              <w:right w:val="nil"/>
            </w:tcBorders>
            <w:hideMark/>
          </w:tcPr>
          <w:p w:rsidR="00DD39D8" w:rsidRDefault="00DD39D8" w:rsidP="009C671E">
            <w:pPr>
              <w:pStyle w:val="BodyText"/>
              <w:ind w:firstLine="0"/>
              <w:jc w:val="center"/>
              <w:rPr>
                <w:sz w:val="22"/>
                <w:szCs w:val="22"/>
              </w:rPr>
            </w:pPr>
            <w:r>
              <w:rPr>
                <w:sz w:val="22"/>
                <w:szCs w:val="22"/>
              </w:rPr>
              <w:t>1.53 (.50)</w:t>
            </w:r>
          </w:p>
        </w:tc>
        <w:tc>
          <w:tcPr>
            <w:tcW w:w="630" w:type="dxa"/>
            <w:tcBorders>
              <w:top w:val="nil"/>
              <w:left w:val="nil"/>
              <w:bottom w:val="nil"/>
              <w:right w:val="nil"/>
            </w:tcBorders>
          </w:tcPr>
          <w:p w:rsidR="00DD39D8" w:rsidRDefault="00DD39D8" w:rsidP="009C671E">
            <w:pPr>
              <w:pStyle w:val="BodyText"/>
              <w:ind w:firstLine="0"/>
              <w:jc w:val="center"/>
              <w:rPr>
                <w:sz w:val="22"/>
                <w:szCs w:val="22"/>
              </w:rPr>
            </w:pPr>
          </w:p>
        </w:tc>
        <w:tc>
          <w:tcPr>
            <w:tcW w:w="711"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.07</w:t>
            </w:r>
          </w:p>
        </w:tc>
        <w:tc>
          <w:tcPr>
            <w:tcW w:w="999"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-.09</w:t>
            </w:r>
          </w:p>
        </w:tc>
        <w:tc>
          <w:tcPr>
            <w:tcW w:w="1080"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.02</w:t>
            </w:r>
          </w:p>
        </w:tc>
        <w:tc>
          <w:tcPr>
            <w:tcW w:w="918"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 xml:space="preserve"> .14</w:t>
            </w:r>
          </w:p>
        </w:tc>
        <w:tc>
          <w:tcPr>
            <w:tcW w:w="1080"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 xml:space="preserve"> .06</w:t>
            </w:r>
          </w:p>
        </w:tc>
      </w:tr>
      <w:tr w:rsidR="00DD39D8" w:rsidTr="009C671E">
        <w:tc>
          <w:tcPr>
            <w:tcW w:w="1638" w:type="dxa"/>
            <w:tcBorders>
              <w:top w:val="nil"/>
              <w:left w:val="nil"/>
              <w:bottom w:val="nil"/>
              <w:right w:val="single" w:sz="4" w:space="0" w:color="FFFFFF"/>
            </w:tcBorders>
            <w:hideMark/>
          </w:tcPr>
          <w:p w:rsidR="00DD39D8" w:rsidRDefault="00DD39D8" w:rsidP="009C671E">
            <w:pPr>
              <w:pStyle w:val="BodyText"/>
              <w:ind w:firstLine="0"/>
              <w:rPr>
                <w:sz w:val="22"/>
                <w:szCs w:val="22"/>
              </w:rPr>
            </w:pPr>
            <w:r>
              <w:rPr>
                <w:sz w:val="22"/>
                <w:szCs w:val="22"/>
              </w:rPr>
              <w:t>Age</w:t>
            </w:r>
          </w:p>
        </w:tc>
        <w:tc>
          <w:tcPr>
            <w:tcW w:w="1440" w:type="dxa"/>
            <w:tcBorders>
              <w:top w:val="nil"/>
              <w:left w:val="single" w:sz="4" w:space="0" w:color="FFFFFF"/>
              <w:bottom w:val="nil"/>
              <w:right w:val="nil"/>
            </w:tcBorders>
            <w:hideMark/>
          </w:tcPr>
          <w:p w:rsidR="00DD39D8" w:rsidRDefault="00DD39D8" w:rsidP="009C671E">
            <w:pPr>
              <w:pStyle w:val="BodyText"/>
              <w:ind w:firstLine="0"/>
              <w:jc w:val="center"/>
              <w:rPr>
                <w:sz w:val="22"/>
                <w:szCs w:val="22"/>
              </w:rPr>
            </w:pPr>
            <w:r>
              <w:rPr>
                <w:sz w:val="22"/>
                <w:szCs w:val="22"/>
              </w:rPr>
              <w:t>31.88 (10.29)</w:t>
            </w:r>
          </w:p>
        </w:tc>
        <w:tc>
          <w:tcPr>
            <w:tcW w:w="630" w:type="dxa"/>
            <w:tcBorders>
              <w:top w:val="nil"/>
              <w:left w:val="nil"/>
              <w:bottom w:val="nil"/>
              <w:right w:val="nil"/>
            </w:tcBorders>
          </w:tcPr>
          <w:p w:rsidR="00DD39D8" w:rsidRDefault="00DD39D8" w:rsidP="009C671E">
            <w:pPr>
              <w:pStyle w:val="BodyText"/>
              <w:ind w:firstLine="0"/>
              <w:jc w:val="center"/>
              <w:rPr>
                <w:sz w:val="22"/>
                <w:szCs w:val="22"/>
              </w:rPr>
            </w:pPr>
          </w:p>
        </w:tc>
        <w:tc>
          <w:tcPr>
            <w:tcW w:w="711" w:type="dxa"/>
            <w:tcBorders>
              <w:top w:val="nil"/>
              <w:left w:val="nil"/>
              <w:bottom w:val="nil"/>
              <w:right w:val="nil"/>
            </w:tcBorders>
          </w:tcPr>
          <w:p w:rsidR="00DD39D8" w:rsidRDefault="00DD39D8" w:rsidP="009C671E">
            <w:pPr>
              <w:pStyle w:val="BodyText"/>
              <w:ind w:firstLine="0"/>
              <w:jc w:val="center"/>
              <w:rPr>
                <w:sz w:val="22"/>
                <w:szCs w:val="22"/>
              </w:rPr>
            </w:pPr>
          </w:p>
        </w:tc>
        <w:tc>
          <w:tcPr>
            <w:tcW w:w="999"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 xml:space="preserve"> .08</w:t>
            </w:r>
          </w:p>
        </w:tc>
        <w:tc>
          <w:tcPr>
            <w:tcW w:w="1080"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 xml:space="preserve">  .19*</w:t>
            </w:r>
          </w:p>
        </w:tc>
        <w:tc>
          <w:tcPr>
            <w:tcW w:w="918"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 xml:space="preserve">   .20*</w:t>
            </w:r>
          </w:p>
        </w:tc>
        <w:tc>
          <w:tcPr>
            <w:tcW w:w="1080"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 xml:space="preserve"> .01</w:t>
            </w:r>
          </w:p>
        </w:tc>
      </w:tr>
      <w:tr w:rsidR="00DD39D8" w:rsidTr="009C671E">
        <w:tc>
          <w:tcPr>
            <w:tcW w:w="1638" w:type="dxa"/>
            <w:tcBorders>
              <w:top w:val="nil"/>
              <w:left w:val="nil"/>
              <w:bottom w:val="nil"/>
              <w:right w:val="single" w:sz="4" w:space="0" w:color="FFFFFF"/>
            </w:tcBorders>
            <w:hideMark/>
          </w:tcPr>
          <w:p w:rsidR="00DD39D8" w:rsidRDefault="00DD39D8" w:rsidP="009C671E">
            <w:pPr>
              <w:pStyle w:val="BodyText"/>
              <w:ind w:firstLine="0"/>
              <w:rPr>
                <w:sz w:val="22"/>
                <w:szCs w:val="22"/>
              </w:rPr>
            </w:pPr>
            <w:r>
              <w:rPr>
                <w:sz w:val="22"/>
                <w:szCs w:val="22"/>
              </w:rPr>
              <w:lastRenderedPageBreak/>
              <w:t>Income</w:t>
            </w:r>
          </w:p>
        </w:tc>
        <w:tc>
          <w:tcPr>
            <w:tcW w:w="1440" w:type="dxa"/>
            <w:tcBorders>
              <w:top w:val="nil"/>
              <w:left w:val="single" w:sz="4" w:space="0" w:color="FFFFFF"/>
              <w:bottom w:val="nil"/>
              <w:right w:val="nil"/>
            </w:tcBorders>
            <w:hideMark/>
          </w:tcPr>
          <w:p w:rsidR="00DD39D8" w:rsidRDefault="00DD39D8" w:rsidP="009C671E">
            <w:pPr>
              <w:pStyle w:val="BodyText"/>
              <w:ind w:firstLine="0"/>
              <w:jc w:val="center"/>
              <w:rPr>
                <w:sz w:val="22"/>
                <w:szCs w:val="22"/>
              </w:rPr>
            </w:pPr>
            <w:r>
              <w:rPr>
                <w:sz w:val="22"/>
                <w:szCs w:val="22"/>
              </w:rPr>
              <w:t>2.60 (1.57)</w:t>
            </w:r>
          </w:p>
        </w:tc>
        <w:tc>
          <w:tcPr>
            <w:tcW w:w="630" w:type="dxa"/>
            <w:tcBorders>
              <w:top w:val="nil"/>
              <w:left w:val="nil"/>
              <w:bottom w:val="nil"/>
              <w:right w:val="nil"/>
            </w:tcBorders>
          </w:tcPr>
          <w:p w:rsidR="00DD39D8" w:rsidRDefault="00DD39D8" w:rsidP="009C671E">
            <w:pPr>
              <w:pStyle w:val="BodyText"/>
              <w:ind w:firstLine="0"/>
              <w:jc w:val="center"/>
              <w:rPr>
                <w:sz w:val="22"/>
                <w:szCs w:val="22"/>
              </w:rPr>
            </w:pPr>
          </w:p>
        </w:tc>
        <w:tc>
          <w:tcPr>
            <w:tcW w:w="711" w:type="dxa"/>
            <w:tcBorders>
              <w:top w:val="nil"/>
              <w:left w:val="nil"/>
              <w:bottom w:val="nil"/>
              <w:right w:val="nil"/>
            </w:tcBorders>
          </w:tcPr>
          <w:p w:rsidR="00DD39D8" w:rsidRDefault="00DD39D8" w:rsidP="009C671E">
            <w:pPr>
              <w:pStyle w:val="BodyText"/>
              <w:ind w:firstLine="0"/>
              <w:jc w:val="center"/>
              <w:rPr>
                <w:sz w:val="22"/>
                <w:szCs w:val="22"/>
              </w:rPr>
            </w:pPr>
          </w:p>
        </w:tc>
        <w:tc>
          <w:tcPr>
            <w:tcW w:w="999" w:type="dxa"/>
            <w:tcBorders>
              <w:top w:val="nil"/>
              <w:left w:val="nil"/>
              <w:bottom w:val="nil"/>
              <w:right w:val="nil"/>
            </w:tcBorders>
          </w:tcPr>
          <w:p w:rsidR="00DD39D8" w:rsidRDefault="00DD39D8" w:rsidP="009C671E">
            <w:pPr>
              <w:pStyle w:val="BodyText"/>
              <w:ind w:firstLine="0"/>
              <w:jc w:val="center"/>
              <w:rPr>
                <w:sz w:val="22"/>
                <w:szCs w:val="22"/>
              </w:rPr>
            </w:pPr>
          </w:p>
        </w:tc>
        <w:tc>
          <w:tcPr>
            <w:tcW w:w="1080"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.04</w:t>
            </w:r>
          </w:p>
        </w:tc>
        <w:tc>
          <w:tcPr>
            <w:tcW w:w="918"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-.14</w:t>
            </w:r>
          </w:p>
        </w:tc>
        <w:tc>
          <w:tcPr>
            <w:tcW w:w="1080"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-.09</w:t>
            </w:r>
          </w:p>
        </w:tc>
      </w:tr>
      <w:tr w:rsidR="00DD39D8" w:rsidTr="009C671E">
        <w:tc>
          <w:tcPr>
            <w:tcW w:w="1638" w:type="dxa"/>
            <w:tcBorders>
              <w:top w:val="nil"/>
              <w:left w:val="nil"/>
              <w:bottom w:val="nil"/>
              <w:right w:val="single" w:sz="4" w:space="0" w:color="FFFFFF"/>
            </w:tcBorders>
            <w:hideMark/>
          </w:tcPr>
          <w:p w:rsidR="00DD39D8" w:rsidRDefault="00DD39D8" w:rsidP="009C671E">
            <w:pPr>
              <w:pStyle w:val="BodyText"/>
              <w:ind w:firstLine="0"/>
              <w:rPr>
                <w:sz w:val="22"/>
                <w:szCs w:val="22"/>
              </w:rPr>
            </w:pPr>
            <w:r>
              <w:rPr>
                <w:sz w:val="22"/>
                <w:szCs w:val="22"/>
              </w:rPr>
              <w:t>Education</w:t>
            </w:r>
          </w:p>
        </w:tc>
        <w:tc>
          <w:tcPr>
            <w:tcW w:w="1440" w:type="dxa"/>
            <w:tcBorders>
              <w:top w:val="nil"/>
              <w:left w:val="single" w:sz="4" w:space="0" w:color="FFFFFF"/>
              <w:bottom w:val="nil"/>
              <w:right w:val="nil"/>
            </w:tcBorders>
            <w:hideMark/>
          </w:tcPr>
          <w:p w:rsidR="00DD39D8" w:rsidRDefault="00DD39D8" w:rsidP="009C671E">
            <w:pPr>
              <w:pStyle w:val="BodyText"/>
              <w:ind w:firstLine="0"/>
              <w:jc w:val="center"/>
              <w:rPr>
                <w:sz w:val="22"/>
                <w:szCs w:val="22"/>
              </w:rPr>
            </w:pPr>
            <w:r>
              <w:rPr>
                <w:sz w:val="22"/>
                <w:szCs w:val="22"/>
              </w:rPr>
              <w:t>3.44 (1.06)</w:t>
            </w:r>
          </w:p>
        </w:tc>
        <w:tc>
          <w:tcPr>
            <w:tcW w:w="630" w:type="dxa"/>
            <w:tcBorders>
              <w:top w:val="nil"/>
              <w:left w:val="nil"/>
              <w:bottom w:val="nil"/>
              <w:right w:val="nil"/>
            </w:tcBorders>
          </w:tcPr>
          <w:p w:rsidR="00DD39D8" w:rsidRDefault="00DD39D8" w:rsidP="009C671E">
            <w:pPr>
              <w:pStyle w:val="BodyText"/>
              <w:ind w:firstLine="0"/>
              <w:jc w:val="center"/>
              <w:rPr>
                <w:sz w:val="22"/>
                <w:szCs w:val="22"/>
              </w:rPr>
            </w:pPr>
          </w:p>
        </w:tc>
        <w:tc>
          <w:tcPr>
            <w:tcW w:w="711" w:type="dxa"/>
            <w:tcBorders>
              <w:top w:val="nil"/>
              <w:left w:val="nil"/>
              <w:bottom w:val="nil"/>
              <w:right w:val="nil"/>
            </w:tcBorders>
          </w:tcPr>
          <w:p w:rsidR="00DD39D8" w:rsidRDefault="00DD39D8" w:rsidP="009C671E">
            <w:pPr>
              <w:pStyle w:val="BodyText"/>
              <w:ind w:firstLine="0"/>
              <w:jc w:val="center"/>
              <w:rPr>
                <w:sz w:val="22"/>
                <w:szCs w:val="22"/>
              </w:rPr>
            </w:pPr>
          </w:p>
        </w:tc>
        <w:tc>
          <w:tcPr>
            <w:tcW w:w="999" w:type="dxa"/>
            <w:tcBorders>
              <w:top w:val="nil"/>
              <w:left w:val="nil"/>
              <w:bottom w:val="nil"/>
              <w:right w:val="nil"/>
            </w:tcBorders>
          </w:tcPr>
          <w:p w:rsidR="00DD39D8" w:rsidRDefault="00DD39D8" w:rsidP="009C671E">
            <w:pPr>
              <w:pStyle w:val="BodyText"/>
              <w:ind w:firstLine="0"/>
              <w:jc w:val="center"/>
              <w:rPr>
                <w:sz w:val="22"/>
                <w:szCs w:val="22"/>
              </w:rPr>
            </w:pPr>
          </w:p>
        </w:tc>
        <w:tc>
          <w:tcPr>
            <w:tcW w:w="1080" w:type="dxa"/>
            <w:tcBorders>
              <w:top w:val="nil"/>
              <w:left w:val="nil"/>
              <w:bottom w:val="nil"/>
              <w:right w:val="nil"/>
            </w:tcBorders>
          </w:tcPr>
          <w:p w:rsidR="00DD39D8" w:rsidRDefault="00DD39D8" w:rsidP="009C671E">
            <w:pPr>
              <w:pStyle w:val="BodyText"/>
              <w:ind w:firstLine="0"/>
              <w:jc w:val="center"/>
              <w:rPr>
                <w:sz w:val="22"/>
                <w:szCs w:val="22"/>
              </w:rPr>
            </w:pPr>
          </w:p>
        </w:tc>
        <w:tc>
          <w:tcPr>
            <w:tcW w:w="918"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 xml:space="preserve">  -.29*</w:t>
            </w:r>
          </w:p>
        </w:tc>
        <w:tc>
          <w:tcPr>
            <w:tcW w:w="1080"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-.06</w:t>
            </w:r>
          </w:p>
        </w:tc>
      </w:tr>
      <w:tr w:rsidR="00DD39D8" w:rsidTr="009C671E">
        <w:tc>
          <w:tcPr>
            <w:tcW w:w="1638" w:type="dxa"/>
            <w:tcBorders>
              <w:top w:val="nil"/>
              <w:left w:val="nil"/>
              <w:bottom w:val="nil"/>
              <w:right w:val="single" w:sz="4" w:space="0" w:color="FFFFFF"/>
            </w:tcBorders>
            <w:hideMark/>
          </w:tcPr>
          <w:p w:rsidR="00DD39D8" w:rsidRDefault="00DD39D8" w:rsidP="009C671E">
            <w:pPr>
              <w:pStyle w:val="BodyText"/>
              <w:ind w:firstLine="0"/>
              <w:rPr>
                <w:sz w:val="22"/>
                <w:szCs w:val="22"/>
              </w:rPr>
            </w:pPr>
            <w:r>
              <w:rPr>
                <w:sz w:val="22"/>
                <w:szCs w:val="22"/>
              </w:rPr>
              <w:t>Relig.</w:t>
            </w:r>
          </w:p>
        </w:tc>
        <w:tc>
          <w:tcPr>
            <w:tcW w:w="1440" w:type="dxa"/>
            <w:tcBorders>
              <w:top w:val="nil"/>
              <w:left w:val="single" w:sz="4" w:space="0" w:color="FFFFFF"/>
              <w:bottom w:val="nil"/>
              <w:right w:val="nil"/>
            </w:tcBorders>
            <w:hideMark/>
          </w:tcPr>
          <w:p w:rsidR="00DD39D8" w:rsidRDefault="00DD39D8" w:rsidP="009C671E">
            <w:pPr>
              <w:pStyle w:val="BodyText"/>
              <w:ind w:firstLine="0"/>
              <w:jc w:val="center"/>
              <w:rPr>
                <w:sz w:val="22"/>
                <w:szCs w:val="22"/>
              </w:rPr>
            </w:pPr>
            <w:r>
              <w:rPr>
                <w:sz w:val="22"/>
                <w:szCs w:val="22"/>
              </w:rPr>
              <w:t>1.21 (.30)</w:t>
            </w:r>
          </w:p>
        </w:tc>
        <w:tc>
          <w:tcPr>
            <w:tcW w:w="630" w:type="dxa"/>
            <w:tcBorders>
              <w:top w:val="nil"/>
              <w:left w:val="nil"/>
              <w:bottom w:val="nil"/>
              <w:right w:val="nil"/>
            </w:tcBorders>
          </w:tcPr>
          <w:p w:rsidR="00DD39D8" w:rsidRDefault="00DD39D8" w:rsidP="009C671E">
            <w:pPr>
              <w:pStyle w:val="BodyText"/>
              <w:ind w:firstLine="0"/>
              <w:jc w:val="center"/>
              <w:rPr>
                <w:sz w:val="22"/>
                <w:szCs w:val="22"/>
              </w:rPr>
            </w:pPr>
          </w:p>
        </w:tc>
        <w:tc>
          <w:tcPr>
            <w:tcW w:w="711" w:type="dxa"/>
            <w:tcBorders>
              <w:top w:val="nil"/>
              <w:left w:val="nil"/>
              <w:bottom w:val="nil"/>
              <w:right w:val="nil"/>
            </w:tcBorders>
          </w:tcPr>
          <w:p w:rsidR="00DD39D8" w:rsidRDefault="00DD39D8" w:rsidP="009C671E">
            <w:pPr>
              <w:pStyle w:val="BodyText"/>
              <w:ind w:firstLine="0"/>
              <w:jc w:val="center"/>
              <w:rPr>
                <w:sz w:val="22"/>
                <w:szCs w:val="22"/>
              </w:rPr>
            </w:pPr>
          </w:p>
        </w:tc>
        <w:tc>
          <w:tcPr>
            <w:tcW w:w="999" w:type="dxa"/>
            <w:tcBorders>
              <w:top w:val="nil"/>
              <w:left w:val="nil"/>
              <w:bottom w:val="nil"/>
              <w:right w:val="nil"/>
            </w:tcBorders>
          </w:tcPr>
          <w:p w:rsidR="00DD39D8" w:rsidRDefault="00DD39D8" w:rsidP="009C671E">
            <w:pPr>
              <w:pStyle w:val="BodyText"/>
              <w:ind w:firstLine="0"/>
              <w:jc w:val="center"/>
              <w:rPr>
                <w:sz w:val="22"/>
                <w:szCs w:val="22"/>
              </w:rPr>
            </w:pPr>
          </w:p>
        </w:tc>
        <w:tc>
          <w:tcPr>
            <w:tcW w:w="1080" w:type="dxa"/>
            <w:tcBorders>
              <w:top w:val="nil"/>
              <w:left w:val="nil"/>
              <w:bottom w:val="nil"/>
              <w:right w:val="nil"/>
            </w:tcBorders>
          </w:tcPr>
          <w:p w:rsidR="00DD39D8" w:rsidRDefault="00DD39D8" w:rsidP="009C671E">
            <w:pPr>
              <w:pStyle w:val="BodyText"/>
              <w:ind w:firstLine="0"/>
              <w:jc w:val="center"/>
              <w:rPr>
                <w:sz w:val="22"/>
                <w:szCs w:val="22"/>
              </w:rPr>
            </w:pPr>
          </w:p>
        </w:tc>
        <w:tc>
          <w:tcPr>
            <w:tcW w:w="918" w:type="dxa"/>
            <w:tcBorders>
              <w:top w:val="nil"/>
              <w:left w:val="nil"/>
              <w:bottom w:val="nil"/>
              <w:right w:val="nil"/>
            </w:tcBorders>
          </w:tcPr>
          <w:p w:rsidR="00DD39D8" w:rsidRDefault="00DD39D8" w:rsidP="009C671E">
            <w:pPr>
              <w:pStyle w:val="BodyText"/>
              <w:ind w:firstLine="0"/>
              <w:jc w:val="center"/>
              <w:rPr>
                <w:sz w:val="22"/>
                <w:szCs w:val="22"/>
              </w:rPr>
            </w:pPr>
          </w:p>
        </w:tc>
        <w:tc>
          <w:tcPr>
            <w:tcW w:w="1080" w:type="dxa"/>
            <w:tcBorders>
              <w:top w:val="nil"/>
              <w:left w:val="nil"/>
              <w:bottom w:val="nil"/>
              <w:right w:val="nil"/>
            </w:tcBorders>
            <w:hideMark/>
          </w:tcPr>
          <w:p w:rsidR="00DD39D8" w:rsidRDefault="00DD39D8" w:rsidP="009C671E">
            <w:pPr>
              <w:pStyle w:val="BodyText"/>
              <w:ind w:firstLine="0"/>
              <w:jc w:val="center"/>
              <w:rPr>
                <w:sz w:val="22"/>
                <w:szCs w:val="22"/>
              </w:rPr>
            </w:pPr>
            <w:r>
              <w:rPr>
                <w:sz w:val="22"/>
                <w:szCs w:val="22"/>
              </w:rPr>
              <w:t xml:space="preserve">  -.19*</w:t>
            </w:r>
          </w:p>
        </w:tc>
      </w:tr>
      <w:tr w:rsidR="00DD39D8" w:rsidTr="009C671E">
        <w:tc>
          <w:tcPr>
            <w:tcW w:w="1638" w:type="dxa"/>
            <w:tcBorders>
              <w:top w:val="nil"/>
              <w:left w:val="nil"/>
              <w:bottom w:val="single" w:sz="4" w:space="0" w:color="000000"/>
              <w:right w:val="single" w:sz="4" w:space="0" w:color="FFFFFF"/>
            </w:tcBorders>
            <w:hideMark/>
          </w:tcPr>
          <w:p w:rsidR="00DD39D8" w:rsidRDefault="00DD39D8" w:rsidP="009C671E">
            <w:pPr>
              <w:pStyle w:val="BodyText"/>
              <w:ind w:firstLine="0"/>
              <w:rPr>
                <w:sz w:val="22"/>
                <w:szCs w:val="22"/>
              </w:rPr>
            </w:pPr>
            <w:r>
              <w:rPr>
                <w:sz w:val="22"/>
                <w:szCs w:val="22"/>
              </w:rPr>
              <w:t>Dist. Intol.</w:t>
            </w:r>
          </w:p>
        </w:tc>
        <w:tc>
          <w:tcPr>
            <w:tcW w:w="1440" w:type="dxa"/>
            <w:tcBorders>
              <w:top w:val="nil"/>
              <w:left w:val="single" w:sz="4" w:space="0" w:color="FFFFFF"/>
              <w:bottom w:val="single" w:sz="4" w:space="0" w:color="000000"/>
              <w:right w:val="nil"/>
            </w:tcBorders>
            <w:hideMark/>
          </w:tcPr>
          <w:p w:rsidR="00DD39D8" w:rsidRDefault="00DD39D8" w:rsidP="009C671E">
            <w:pPr>
              <w:pStyle w:val="BodyText"/>
              <w:ind w:firstLine="0"/>
              <w:jc w:val="center"/>
              <w:rPr>
                <w:sz w:val="22"/>
                <w:szCs w:val="22"/>
              </w:rPr>
            </w:pPr>
            <w:r>
              <w:rPr>
                <w:sz w:val="22"/>
                <w:szCs w:val="22"/>
              </w:rPr>
              <w:t>3.75 (1.19)</w:t>
            </w:r>
          </w:p>
        </w:tc>
        <w:tc>
          <w:tcPr>
            <w:tcW w:w="630" w:type="dxa"/>
            <w:tcBorders>
              <w:top w:val="nil"/>
              <w:left w:val="nil"/>
              <w:bottom w:val="single" w:sz="4" w:space="0" w:color="000000"/>
              <w:right w:val="nil"/>
            </w:tcBorders>
          </w:tcPr>
          <w:p w:rsidR="00DD39D8" w:rsidRDefault="00DD39D8" w:rsidP="009C671E">
            <w:pPr>
              <w:pStyle w:val="BodyText"/>
              <w:ind w:firstLine="0"/>
              <w:jc w:val="center"/>
              <w:rPr>
                <w:sz w:val="22"/>
                <w:szCs w:val="22"/>
              </w:rPr>
            </w:pPr>
          </w:p>
        </w:tc>
        <w:tc>
          <w:tcPr>
            <w:tcW w:w="711" w:type="dxa"/>
            <w:tcBorders>
              <w:top w:val="nil"/>
              <w:left w:val="nil"/>
              <w:bottom w:val="single" w:sz="4" w:space="0" w:color="000000"/>
              <w:right w:val="nil"/>
            </w:tcBorders>
          </w:tcPr>
          <w:p w:rsidR="00DD39D8" w:rsidRDefault="00DD39D8" w:rsidP="009C671E">
            <w:pPr>
              <w:pStyle w:val="BodyText"/>
              <w:ind w:firstLine="0"/>
              <w:jc w:val="center"/>
              <w:rPr>
                <w:sz w:val="22"/>
                <w:szCs w:val="22"/>
              </w:rPr>
            </w:pPr>
          </w:p>
        </w:tc>
        <w:tc>
          <w:tcPr>
            <w:tcW w:w="999" w:type="dxa"/>
            <w:tcBorders>
              <w:top w:val="nil"/>
              <w:left w:val="nil"/>
              <w:bottom w:val="single" w:sz="4" w:space="0" w:color="000000"/>
              <w:right w:val="nil"/>
            </w:tcBorders>
          </w:tcPr>
          <w:p w:rsidR="00DD39D8" w:rsidRDefault="00DD39D8" w:rsidP="009C671E">
            <w:pPr>
              <w:pStyle w:val="BodyText"/>
              <w:ind w:firstLine="0"/>
              <w:jc w:val="center"/>
              <w:rPr>
                <w:sz w:val="22"/>
                <w:szCs w:val="22"/>
              </w:rPr>
            </w:pPr>
          </w:p>
        </w:tc>
        <w:tc>
          <w:tcPr>
            <w:tcW w:w="1080" w:type="dxa"/>
            <w:tcBorders>
              <w:top w:val="nil"/>
              <w:left w:val="nil"/>
              <w:bottom w:val="single" w:sz="4" w:space="0" w:color="000000"/>
              <w:right w:val="nil"/>
            </w:tcBorders>
          </w:tcPr>
          <w:p w:rsidR="00DD39D8" w:rsidRDefault="00DD39D8" w:rsidP="009C671E">
            <w:pPr>
              <w:pStyle w:val="BodyText"/>
              <w:ind w:firstLine="0"/>
              <w:jc w:val="center"/>
              <w:rPr>
                <w:sz w:val="22"/>
                <w:szCs w:val="22"/>
              </w:rPr>
            </w:pPr>
          </w:p>
        </w:tc>
        <w:tc>
          <w:tcPr>
            <w:tcW w:w="918" w:type="dxa"/>
            <w:tcBorders>
              <w:top w:val="nil"/>
              <w:left w:val="nil"/>
              <w:bottom w:val="single" w:sz="4" w:space="0" w:color="000000"/>
              <w:right w:val="nil"/>
            </w:tcBorders>
          </w:tcPr>
          <w:p w:rsidR="00DD39D8" w:rsidRDefault="00DD39D8" w:rsidP="009C671E">
            <w:pPr>
              <w:pStyle w:val="BodyText"/>
              <w:ind w:firstLine="0"/>
              <w:jc w:val="center"/>
              <w:rPr>
                <w:sz w:val="22"/>
                <w:szCs w:val="22"/>
              </w:rPr>
            </w:pPr>
          </w:p>
        </w:tc>
        <w:tc>
          <w:tcPr>
            <w:tcW w:w="1080" w:type="dxa"/>
            <w:tcBorders>
              <w:top w:val="nil"/>
              <w:left w:val="nil"/>
              <w:bottom w:val="single" w:sz="4" w:space="0" w:color="000000"/>
              <w:right w:val="nil"/>
            </w:tcBorders>
          </w:tcPr>
          <w:p w:rsidR="00DD39D8" w:rsidRDefault="00DD39D8" w:rsidP="009C671E">
            <w:pPr>
              <w:pStyle w:val="BodyText"/>
              <w:ind w:firstLine="0"/>
              <w:jc w:val="center"/>
              <w:rPr>
                <w:sz w:val="22"/>
                <w:szCs w:val="22"/>
              </w:rPr>
            </w:pPr>
          </w:p>
        </w:tc>
      </w:tr>
    </w:tbl>
    <w:p w:rsidR="00DD39D8" w:rsidRDefault="00DD39D8" w:rsidP="00E704F6">
      <w:pPr>
        <w:pStyle w:val="BodyText"/>
        <w:spacing w:line="240" w:lineRule="auto"/>
        <w:ind w:firstLine="0"/>
      </w:pPr>
      <w:r>
        <w:rPr>
          <w:i/>
        </w:rPr>
        <w:t>Note.  N</w:t>
      </w:r>
      <w:r>
        <w:t xml:space="preserve">’s range from 107 to 109 due to </w:t>
      </w:r>
      <w:r w:rsidR="0007509A">
        <w:t xml:space="preserve">occasional missing data. </w:t>
      </w:r>
      <w:r>
        <w:t xml:space="preserve">For sex, 0 = male, 1 = female. BHF = babies hoped for. Dist. </w:t>
      </w:r>
      <w:r w:rsidR="0007509A">
        <w:t xml:space="preserve">Intol. = distress intolerance. </w:t>
      </w:r>
      <w:r>
        <w:t xml:space="preserve">Relig. = religiosity.* </w:t>
      </w:r>
      <w:r>
        <w:rPr>
          <w:i/>
        </w:rPr>
        <w:t>p</w:t>
      </w:r>
      <w:r>
        <w:t xml:space="preserve"> &lt; .05. </w:t>
      </w:r>
    </w:p>
    <w:p w:rsidR="00E704F6" w:rsidRDefault="00E704F6" w:rsidP="00E704F6">
      <w:pPr>
        <w:pStyle w:val="BodyText"/>
        <w:spacing w:line="240" w:lineRule="auto"/>
        <w:ind w:firstLine="0"/>
      </w:pPr>
    </w:p>
    <w:p w:rsidR="00E704F6" w:rsidRDefault="00E704F6" w:rsidP="00F97CD8">
      <w:pPr>
        <w:spacing w:before="100" w:beforeAutospacing="1" w:after="100" w:afterAutospacing="1" w:line="480" w:lineRule="auto"/>
        <w:jc w:val="center"/>
        <w:outlineLvl w:val="1"/>
        <w:rPr>
          <w:b/>
          <w:bCs/>
        </w:rPr>
      </w:pPr>
      <w:r w:rsidRPr="00E704F6">
        <w:rPr>
          <w:b/>
          <w:bCs/>
        </w:rPr>
        <w:t>Using</w:t>
      </w:r>
      <w:r>
        <w:rPr>
          <w:b/>
          <w:bCs/>
        </w:rPr>
        <w:t xml:space="preserve"> Headers in Word</w:t>
      </w:r>
    </w:p>
    <w:p w:rsidR="00E704F6" w:rsidRDefault="0068470D" w:rsidP="00F97CD8">
      <w:pPr>
        <w:spacing w:before="100" w:beforeAutospacing="1" w:after="100" w:afterAutospacing="1" w:line="480" w:lineRule="auto"/>
        <w:ind w:firstLine="720"/>
        <w:outlineLvl w:val="1"/>
        <w:rPr>
          <w:bCs/>
        </w:rPr>
      </w:pPr>
      <w:r>
        <w:rPr>
          <w:noProof/>
        </w:rPr>
        <w:drawing>
          <wp:anchor distT="0" distB="0" distL="114300" distR="114300" simplePos="0" relativeHeight="2" behindDoc="0" locked="0" layoutInCell="1" allowOverlap="1">
            <wp:simplePos x="0" y="0"/>
            <wp:positionH relativeFrom="margin">
              <wp:posOffset>1722120</wp:posOffset>
            </wp:positionH>
            <wp:positionV relativeFrom="margin">
              <wp:posOffset>3779520</wp:posOffset>
            </wp:positionV>
            <wp:extent cx="1394460" cy="807720"/>
            <wp:effectExtent l="0" t="0" r="0" b="0"/>
            <wp:wrapTopAndBottom/>
            <wp:docPr id="12" name="Picture 12" descr="word-insert-head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insert-header-foo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4460" cy="807720"/>
                    </a:xfrm>
                    <a:prstGeom prst="rect">
                      <a:avLst/>
                    </a:prstGeom>
                    <a:noFill/>
                  </pic:spPr>
                </pic:pic>
              </a:graphicData>
            </a:graphic>
            <wp14:sizeRelH relativeFrom="page">
              <wp14:pctWidth>0</wp14:pctWidth>
            </wp14:sizeRelH>
            <wp14:sizeRelV relativeFrom="page">
              <wp14:pctHeight>0</wp14:pctHeight>
            </wp14:sizeRelV>
          </wp:anchor>
        </w:drawing>
      </w:r>
      <w:r w:rsidR="00E704F6" w:rsidRPr="00E704F6">
        <w:rPr>
          <w:bCs/>
        </w:rPr>
        <w:t xml:space="preserve">Your </w:t>
      </w:r>
      <w:r w:rsidR="00E704F6">
        <w:rPr>
          <w:bCs/>
        </w:rPr>
        <w:t xml:space="preserve">paper’s </w:t>
      </w:r>
      <w:r w:rsidR="00E704F6" w:rsidRPr="00E704F6">
        <w:rPr>
          <w:bCs/>
        </w:rPr>
        <w:t xml:space="preserve">page number and running head </w:t>
      </w:r>
      <w:r w:rsidR="00F97CD8">
        <w:rPr>
          <w:bCs/>
        </w:rPr>
        <w:t xml:space="preserve">are located in the Header section of the page. To edit the Header section, click on the “Insert” tab and choose the Header or Footer option that looks like the figure below. </w:t>
      </w:r>
    </w:p>
    <w:p w:rsidR="00F85727" w:rsidRPr="00F85727" w:rsidRDefault="00F85727" w:rsidP="009C2DDC">
      <w:pPr>
        <w:spacing w:before="100" w:beforeAutospacing="1" w:after="100" w:afterAutospacing="1" w:line="480" w:lineRule="auto"/>
        <w:ind w:firstLine="720"/>
        <w:outlineLvl w:val="1"/>
        <w:rPr>
          <w:bCs/>
        </w:rPr>
      </w:pPr>
      <w:r>
        <w:rPr>
          <w:bCs/>
        </w:rPr>
        <w:t xml:space="preserve">Selecting the Header icon will open a drop-down box; select “Edit Header” from the bottom of the box. </w:t>
      </w:r>
      <w:r w:rsidR="009C1774">
        <w:rPr>
          <w:bCs/>
        </w:rPr>
        <w:t xml:space="preserve">Enter your running head, and then close the Header section by clicking on the red box at the far right of the Word ribbon. </w:t>
      </w:r>
      <w:r w:rsidR="0068470D">
        <w:rPr>
          <w:noProof/>
        </w:rPr>
        <w:drawing>
          <wp:inline distT="0" distB="0" distL="0" distR="0">
            <wp:extent cx="784860" cy="807720"/>
            <wp:effectExtent l="0" t="0" r="0" b="0"/>
            <wp:docPr id="1" name="Picture 1" descr="http://www.naplestech.com/images/word-close-heade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plestech.com/images/word-close-header-foo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860" cy="807720"/>
                    </a:xfrm>
                    <a:prstGeom prst="rect">
                      <a:avLst/>
                    </a:prstGeom>
                    <a:noFill/>
                    <a:ln>
                      <a:noFill/>
                    </a:ln>
                  </pic:spPr>
                </pic:pic>
              </a:graphicData>
            </a:graphic>
          </wp:inline>
        </w:drawing>
      </w:r>
    </w:p>
    <w:p w:rsidR="00583355" w:rsidRPr="00583355" w:rsidRDefault="00583355" w:rsidP="00DD39D8">
      <w:pPr>
        <w:pStyle w:val="SectionHeading"/>
        <w:rPr>
          <w:rFonts w:ascii="Times New Roman" w:hAnsi="Times New Roman"/>
          <w:lang w:val="fr-FR"/>
        </w:rPr>
      </w:pPr>
      <w:r w:rsidRPr="00583355">
        <w:rPr>
          <w:rFonts w:ascii="Times New Roman" w:hAnsi="Times New Roman"/>
          <w:lang w:val="fr-FR"/>
        </w:rPr>
        <w:lastRenderedPageBreak/>
        <w:t>References</w:t>
      </w:r>
    </w:p>
    <w:p w:rsidR="00583355" w:rsidRPr="00EF2C46" w:rsidRDefault="00583355" w:rsidP="00583355">
      <w:pPr>
        <w:pStyle w:val="Reference"/>
      </w:pPr>
      <w:r w:rsidRPr="003028F0">
        <w:rPr>
          <w:lang w:val="fr-FR"/>
        </w:rPr>
        <w:t xml:space="preserve">Ajournalarticle, R. H., &amp; </w:t>
      </w:r>
      <w:r w:rsidR="00E72212">
        <w:rPr>
          <w:lang w:val="fr-FR"/>
        </w:rPr>
        <w:t>Seabreeze</w:t>
      </w:r>
      <w:r w:rsidRPr="003028F0">
        <w:rPr>
          <w:lang w:val="fr-FR"/>
        </w:rPr>
        <w:t xml:space="preserve">, R. M. (2002). </w:t>
      </w:r>
      <w:r w:rsidR="00D82B84">
        <w:rPr>
          <w:lang w:val="fr-FR"/>
        </w:rPr>
        <w:t>Example of journal article reference entry :</w:t>
      </w:r>
      <w:r>
        <w:t>Title of article goes here</w:t>
      </w:r>
      <w:r w:rsidR="00D82B84">
        <w:t xml:space="preserve">, sentence-style caps, no italics. </w:t>
      </w:r>
      <w:r w:rsidRPr="00EF2C46">
        <w:rPr>
          <w:i/>
          <w:iCs/>
        </w:rPr>
        <w:t xml:space="preserve">Journal </w:t>
      </w:r>
      <w:r w:rsidR="00FC5729">
        <w:rPr>
          <w:i/>
          <w:iCs/>
        </w:rPr>
        <w:t xml:space="preserve">Title in Italics and Headline Style Caps, </w:t>
      </w:r>
      <w:r w:rsidRPr="00EF2C46">
        <w:rPr>
          <w:i/>
          <w:iCs/>
        </w:rPr>
        <w:t>22,</w:t>
      </w:r>
      <w:r w:rsidRPr="00EF2C46">
        <w:t xml:space="preserve"> 236-252.</w:t>
      </w:r>
      <w:r w:rsidR="00E05508" w:rsidRPr="00E05508">
        <w:t xml:space="preserve"> </w:t>
      </w:r>
      <w:r w:rsidR="00E05508">
        <w:t>doi:10.1016/0022-006X.56.6.893</w:t>
      </w:r>
      <w:r w:rsidR="00FC5729">
        <w:t xml:space="preserve"> </w:t>
      </w:r>
    </w:p>
    <w:p w:rsidR="00583355" w:rsidRDefault="00E72212" w:rsidP="00583355">
      <w:pPr>
        <w:pStyle w:val="Reference"/>
      </w:pPr>
      <w:r>
        <w:t>B’</w:t>
      </w:r>
      <w:r w:rsidR="00E05508">
        <w:t xml:space="preserve">authorsurname, I. M. </w:t>
      </w:r>
      <w:r w:rsidR="00583355">
        <w:t xml:space="preserve">(2010). </w:t>
      </w:r>
      <w:r w:rsidR="003C1A17" w:rsidRPr="003C1A17">
        <w:rPr>
          <w:i/>
        </w:rPr>
        <w:t>Example of a book reference: Book title in sentence style caps and italics.</w:t>
      </w:r>
      <w:r w:rsidR="003C1A17">
        <w:t xml:space="preserve"> Publisher city, ST: Publisher.</w:t>
      </w:r>
      <w:r w:rsidR="00583355">
        <w:t xml:space="preserve"> doi:10.1016/0022-006X.56.6.893</w:t>
      </w:r>
    </w:p>
    <w:p w:rsidR="00583355" w:rsidRDefault="00E72212" w:rsidP="00583355">
      <w:pPr>
        <w:pStyle w:val="Reference"/>
      </w:pPr>
      <w:r>
        <w:t>C</w:t>
      </w:r>
      <w:r w:rsidR="00583355">
        <w:t>m</w:t>
      </w:r>
      <w:r w:rsidR="00583355" w:rsidRPr="00EF2C46">
        <w:t xml:space="preserve">agazinearticle, B. E. (1999, July). Note that names on this page also identify what kind of source it is: Each source type has to be formatted in a different way. [Special issue]. </w:t>
      </w:r>
      <w:r w:rsidR="00583355" w:rsidRPr="00EF2C46">
        <w:rPr>
          <w:i/>
        </w:rPr>
        <w:t>Prose Magazine, 126</w:t>
      </w:r>
      <w:r w:rsidR="00583355">
        <w:t xml:space="preserve"> (5)</w:t>
      </w:r>
      <w:r w:rsidR="00583355" w:rsidRPr="00EF2C46">
        <w:rPr>
          <w:i/>
        </w:rPr>
        <w:t xml:space="preserve">, </w:t>
      </w:r>
      <w:r w:rsidR="00583355" w:rsidRPr="00EF2C46">
        <w:t>96-134.</w:t>
      </w:r>
    </w:p>
    <w:p w:rsidR="00583355" w:rsidRPr="00EF2C46" w:rsidRDefault="00E72212" w:rsidP="00583355">
      <w:pPr>
        <w:pStyle w:val="Reference"/>
      </w:pPr>
      <w:r>
        <w:t>D</w:t>
      </w:r>
      <w:r w:rsidR="00583355">
        <w:t>onlinem</w:t>
      </w:r>
      <w:r w:rsidR="00583355" w:rsidRPr="00EF2C46">
        <w:t>agazine</w:t>
      </w:r>
      <w:r w:rsidR="00583355">
        <w:t>ornewsletter</w:t>
      </w:r>
      <w:r w:rsidR="00583355" w:rsidRPr="00EF2C46">
        <w:t xml:space="preserve">article, B. E. (1999, July). </w:t>
      </w:r>
      <w:r w:rsidR="005A7210">
        <w:t>Did you notice alphabetical references</w:t>
      </w:r>
      <w:r w:rsidR="00583355" w:rsidRPr="00EF2C46">
        <w:t xml:space="preserve">. [Special issue]. </w:t>
      </w:r>
      <w:r w:rsidR="005A7210">
        <w:rPr>
          <w:i/>
        </w:rPr>
        <w:t>Hot Prose</w:t>
      </w:r>
      <w:r w:rsidR="00583355" w:rsidRPr="00EF2C46">
        <w:rPr>
          <w:i/>
        </w:rPr>
        <w:t>, 126</w:t>
      </w:r>
      <w:r w:rsidR="00583355">
        <w:t xml:space="preserve"> (5). Retrieved from http://www.</w:t>
      </w:r>
      <w:r w:rsidR="005A7210">
        <w:t>hot</w:t>
      </w:r>
      <w:r w:rsidR="00583355">
        <w:t>prose.com</w:t>
      </w:r>
    </w:p>
    <w:p w:rsidR="00583355" w:rsidRPr="00EF2C46" w:rsidRDefault="00E72212" w:rsidP="00583355">
      <w:pPr>
        <w:pStyle w:val="Reference"/>
      </w:pPr>
      <w:r>
        <w:t>G</w:t>
      </w:r>
      <w:r w:rsidR="00583355">
        <w:t>b</w:t>
      </w:r>
      <w:r w:rsidR="00583355" w:rsidRPr="00EF2C46">
        <w:t>ook</w:t>
      </w:r>
      <w:r>
        <w:t>reference</w:t>
      </w:r>
      <w:r w:rsidR="00583355" w:rsidRPr="00EF2C46">
        <w:t xml:space="preserve">, S. M., Orman, T. P., &amp; Carey, R. (1967). </w:t>
      </w:r>
      <w:r w:rsidR="00583355" w:rsidRPr="00EF2C46">
        <w:rPr>
          <w:i/>
        </w:rPr>
        <w:t>Writer</w:t>
      </w:r>
      <w:r w:rsidR="00B23148">
        <w:rPr>
          <w:i/>
        </w:rPr>
        <w:t>s’ book</w:t>
      </w:r>
      <w:r w:rsidR="00583355" w:rsidRPr="00EF2C46">
        <w:t>. New York</w:t>
      </w:r>
      <w:r w:rsidR="00FE1692">
        <w:t>, NY</w:t>
      </w:r>
      <w:r w:rsidR="00583355" w:rsidRPr="00EF2C46">
        <w:t>: Lu P</w:t>
      </w:r>
      <w:r w:rsidR="00FE1692">
        <w:t>ress</w:t>
      </w:r>
      <w:r w:rsidR="00583355" w:rsidRPr="00EF2C46">
        <w:t>.</w:t>
      </w:r>
    </w:p>
    <w:p w:rsidR="00583355" w:rsidRPr="00EF2C46" w:rsidRDefault="00E72212" w:rsidP="00583355">
      <w:pPr>
        <w:pStyle w:val="Reference"/>
      </w:pPr>
      <w:r>
        <w:t>O’e</w:t>
      </w:r>
      <w:r w:rsidR="00583355" w:rsidRPr="00EF2C46">
        <w:t xml:space="preserve">ncyclopedia, S. E. (1993). Words. In </w:t>
      </w:r>
      <w:r w:rsidR="00583355" w:rsidRPr="00EF2C46">
        <w:rPr>
          <w:i/>
        </w:rPr>
        <w:t>The new encyclopedia Britannica</w:t>
      </w:r>
      <w:r w:rsidR="00583355" w:rsidRPr="00EF2C46">
        <w:t xml:space="preserve"> (vol. 38, pp. 745-758). Chicago: Forty-One </w:t>
      </w:r>
      <w:r w:rsidR="00FE1692">
        <w:t>Books</w:t>
      </w:r>
      <w:r w:rsidR="00583355" w:rsidRPr="00EF2C46">
        <w:t>.</w:t>
      </w:r>
    </w:p>
    <w:p w:rsidR="00506E31" w:rsidRDefault="005A7210" w:rsidP="00506E31">
      <w:pPr>
        <w:pStyle w:val="Reference"/>
      </w:pPr>
      <w:r>
        <w:t>Q</w:t>
      </w:r>
      <w:r w:rsidR="00583355">
        <w:t>c</w:t>
      </w:r>
      <w:r w:rsidR="00583355" w:rsidRPr="00EF2C46">
        <w:t xml:space="preserve">hapter, P. R., &amp; </w:t>
      </w:r>
      <w:r w:rsidR="00583355">
        <w:t>In</w:t>
      </w:r>
      <w:r w:rsidR="00E72212">
        <w:t>a</w:t>
      </w:r>
      <w:r w:rsidR="00583355">
        <w:t>n</w:t>
      </w:r>
      <w:r w:rsidR="00E72212">
        <w:t>e</w:t>
      </w:r>
      <w:r w:rsidR="00583355">
        <w:t>dited</w:t>
      </w:r>
      <w:r w:rsidR="00E72212">
        <w:t>v</w:t>
      </w:r>
      <w:r w:rsidR="00583355">
        <w:t>olume</w:t>
      </w:r>
      <w:r w:rsidR="00583355" w:rsidRPr="00EF2C46">
        <w:t xml:space="preserve">, J. C. (2001). Scientific </w:t>
      </w:r>
      <w:hyperlink r:id="rId17" w:history="1">
        <w:r w:rsidR="00583355" w:rsidRPr="00E72212">
          <w:rPr>
            <w:rStyle w:val="Hyperlink"/>
            <w:color w:val="auto"/>
          </w:rPr>
          <w:t>research papers</w:t>
        </w:r>
      </w:hyperlink>
      <w:r w:rsidR="00583355" w:rsidRPr="00EF2C46">
        <w:t xml:space="preserve">. In </w:t>
      </w:r>
      <w:r w:rsidR="00FE1692">
        <w:t xml:space="preserve">J. H. Stewart &amp; J. M. Kimmel </w:t>
      </w:r>
      <w:r w:rsidR="00583355" w:rsidRPr="00EF2C46">
        <w:t>(Ed</w:t>
      </w:r>
      <w:r w:rsidR="00FE1692">
        <w:t>s</w:t>
      </w:r>
      <w:r w:rsidR="00583355" w:rsidRPr="00EF2C46">
        <w:t xml:space="preserve">.), </w:t>
      </w:r>
      <w:r w:rsidR="00583355" w:rsidRPr="00EF2C46">
        <w:rPr>
          <w:i/>
        </w:rPr>
        <w:t xml:space="preserve">Research papers </w:t>
      </w:r>
      <w:r w:rsidR="00E72212">
        <w:rPr>
          <w:i/>
        </w:rPr>
        <w:t>are hard</w:t>
      </w:r>
      <w:r w:rsidR="00583355" w:rsidRPr="00EF2C46">
        <w:rPr>
          <w:i/>
        </w:rPr>
        <w:t xml:space="preserve"> work</w:t>
      </w:r>
      <w:r w:rsidR="00E72212">
        <w:rPr>
          <w:i/>
        </w:rPr>
        <w:t xml:space="preserve"> but boy, are they good for you</w:t>
      </w:r>
      <w:r w:rsidR="00583355" w:rsidRPr="00EF2C46">
        <w:rPr>
          <w:i/>
        </w:rPr>
        <w:t xml:space="preserve"> </w:t>
      </w:r>
      <w:r w:rsidR="00583355" w:rsidRPr="00EF2C46">
        <w:t>(pp. 123-256). New York</w:t>
      </w:r>
      <w:r w:rsidR="00944140">
        <w:t>, NY</w:t>
      </w:r>
      <w:r w:rsidR="00583355" w:rsidRPr="00EF2C46">
        <w:t>: Lucerne.</w:t>
      </w:r>
    </w:p>
    <w:p w:rsidR="00583355" w:rsidRDefault="005A7210" w:rsidP="00506E31">
      <w:pPr>
        <w:pStyle w:val="Reference"/>
      </w:pPr>
      <w:r>
        <w:t>R</w:t>
      </w:r>
      <w:r w:rsidR="00583355">
        <w:t>n</w:t>
      </w:r>
      <w:r w:rsidR="00583355" w:rsidRPr="00EF2C46">
        <w:t>ew</w:t>
      </w:r>
      <w:r w:rsidR="00583355">
        <w:t xml:space="preserve">spaper articles without authors </w:t>
      </w:r>
      <w:r w:rsidR="00583355" w:rsidRPr="00EF2C46">
        <w:t xml:space="preserve">appear to sharply cut risk of </w:t>
      </w:r>
      <w:r w:rsidR="00583355">
        <w:t>schizophrenia</w:t>
      </w:r>
      <w:r w:rsidR="00583355" w:rsidRPr="00EF2C46">
        <w:t>. (1993,</w:t>
      </w:r>
      <w:r w:rsidR="00583355">
        <w:t xml:space="preserve"> </w:t>
      </w:r>
      <w:r w:rsidR="00583355" w:rsidRPr="00EF2C46">
        <w:t xml:space="preserve">July 15). </w:t>
      </w:r>
      <w:r w:rsidR="00583355" w:rsidRPr="00EF2C46">
        <w:rPr>
          <w:i/>
          <w:iCs/>
        </w:rPr>
        <w:t>The Washington Post,</w:t>
      </w:r>
      <w:r w:rsidR="00583355" w:rsidRPr="00EF2C46">
        <w:t xml:space="preserve"> p. A12. </w:t>
      </w:r>
    </w:p>
    <w:p w:rsidR="00583355" w:rsidRPr="004B68C0" w:rsidRDefault="00583355" w:rsidP="00583355">
      <w:pPr>
        <w:pStyle w:val="Reference"/>
        <w:spacing w:line="240" w:lineRule="auto"/>
        <w:ind w:left="0" w:firstLine="0"/>
      </w:pPr>
    </w:p>
    <w:p w:rsidR="00583355" w:rsidRDefault="00583355" w:rsidP="0001516E">
      <w:pPr>
        <w:pStyle w:val="BodyText"/>
        <w:ind w:firstLine="0"/>
      </w:pPr>
      <w:r w:rsidRPr="00EF2C46">
        <w:br w:type="page"/>
      </w:r>
      <w:r w:rsidR="0068470D">
        <w:rPr>
          <w:noProof/>
        </w:rPr>
        <w:lastRenderedPageBreak/>
        <mc:AlternateContent>
          <mc:Choice Requires="wpc">
            <w:drawing>
              <wp:inline distT="0" distB="0" distL="0" distR="0">
                <wp:extent cx="5554980" cy="1257300"/>
                <wp:effectExtent l="0" t="0" r="0" b="0"/>
                <wp:docPr id="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4"/>
                        <wps:cNvSpPr txBox="1">
                          <a:spLocks noChangeArrowheads="1"/>
                        </wps:cNvSpPr>
                        <wps:spPr bwMode="auto">
                          <a:xfrm>
                            <a:off x="3479007" y="457133"/>
                            <a:ext cx="1143157" cy="534186"/>
                          </a:xfrm>
                          <a:prstGeom prst="rect">
                            <a:avLst/>
                          </a:prstGeom>
                          <a:solidFill>
                            <a:srgbClr val="FFFFFF"/>
                          </a:solidFill>
                          <a:ln w="9525">
                            <a:solidFill>
                              <a:srgbClr val="000000"/>
                            </a:solidFill>
                            <a:miter lim="800000"/>
                            <a:headEnd/>
                            <a:tailEnd/>
                          </a:ln>
                        </wps:spPr>
                        <wps:txbx>
                          <w:txbxContent>
                            <w:p w:rsidR="00583355" w:rsidRPr="004615FC" w:rsidRDefault="00DF514B" w:rsidP="004615FC">
                              <w:pPr>
                                <w:jc w:val="center"/>
                              </w:pPr>
                              <w:r>
                                <w:t>Alcohol Consumption</w:t>
                              </w:r>
                            </w:p>
                          </w:txbxContent>
                        </wps:txbx>
                        <wps:bodyPr rot="0" vert="horz" wrap="square" lIns="91440" tIns="45720" rIns="91440" bIns="45720" anchor="t" anchorCtr="0" upright="1">
                          <a:noAutofit/>
                        </wps:bodyPr>
                      </wps:wsp>
                      <wps:wsp>
                        <wps:cNvPr id="3" name="Line 6"/>
                        <wps:cNvCnPr/>
                        <wps:spPr bwMode="auto">
                          <a:xfrm>
                            <a:off x="1905261" y="734228"/>
                            <a:ext cx="304842"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7"/>
                        <wps:cNvCnPr/>
                        <wps:spPr bwMode="auto">
                          <a:xfrm>
                            <a:off x="3173403" y="733487"/>
                            <a:ext cx="305604"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9"/>
                        <wps:cNvSpPr txBox="1">
                          <a:spLocks noChangeArrowheads="1"/>
                        </wps:cNvSpPr>
                        <wps:spPr bwMode="auto">
                          <a:xfrm>
                            <a:off x="876420" y="580862"/>
                            <a:ext cx="1028841" cy="323771"/>
                          </a:xfrm>
                          <a:prstGeom prst="rect">
                            <a:avLst/>
                          </a:prstGeom>
                          <a:solidFill>
                            <a:srgbClr val="FFFFFF"/>
                          </a:solidFill>
                          <a:ln w="9525">
                            <a:solidFill>
                              <a:srgbClr val="000000"/>
                            </a:solidFill>
                            <a:miter lim="800000"/>
                            <a:headEnd/>
                            <a:tailEnd/>
                          </a:ln>
                        </wps:spPr>
                        <wps:txbx>
                          <w:txbxContent>
                            <w:p w:rsidR="00583355" w:rsidRPr="004615FC" w:rsidRDefault="004615FC" w:rsidP="004615FC">
                              <w:pPr>
                                <w:jc w:val="center"/>
                              </w:pPr>
                              <w:r>
                                <w:t>Frugality</w:t>
                              </w:r>
                            </w:p>
                          </w:txbxContent>
                        </wps:txbx>
                        <wps:bodyPr rot="0" vert="horz" wrap="square" lIns="91440" tIns="45720" rIns="91440" bIns="45720" anchor="t" anchorCtr="0" upright="1">
                          <a:noAutofit/>
                        </wps:bodyPr>
                      </wps:wsp>
                      <wps:wsp>
                        <wps:cNvPr id="6" name="Text Box 10"/>
                        <wps:cNvSpPr txBox="1">
                          <a:spLocks noChangeArrowheads="1"/>
                        </wps:cNvSpPr>
                        <wps:spPr bwMode="auto">
                          <a:xfrm>
                            <a:off x="2183430" y="371930"/>
                            <a:ext cx="1028841" cy="666806"/>
                          </a:xfrm>
                          <a:prstGeom prst="rect">
                            <a:avLst/>
                          </a:prstGeom>
                          <a:solidFill>
                            <a:srgbClr val="FFFFFF"/>
                          </a:solidFill>
                          <a:ln w="9525">
                            <a:solidFill>
                              <a:srgbClr val="000000"/>
                            </a:solidFill>
                            <a:miter lim="800000"/>
                            <a:headEnd/>
                            <a:tailEnd/>
                          </a:ln>
                        </wps:spPr>
                        <wps:txbx>
                          <w:txbxContent>
                            <w:p w:rsidR="00583355" w:rsidRDefault="004615FC" w:rsidP="00583355">
                              <w:pPr>
                                <w:jc w:val="center"/>
                              </w:pPr>
                              <w:r>
                                <w:t xml:space="preserve">Amount that </w:t>
                              </w:r>
                              <w:r w:rsidR="00DF514B">
                                <w:t>G</w:t>
                              </w:r>
                              <w:r>
                                <w:t xml:space="preserve">ets </w:t>
                              </w:r>
                              <w:r w:rsidR="00DF514B">
                                <w:t>S</w:t>
                              </w:r>
                              <w:r>
                                <w:t xml:space="preserve">pent on </w:t>
                              </w:r>
                              <w:r w:rsidR="00DF514B">
                                <w:t>A</w:t>
                              </w:r>
                              <w:r>
                                <w:t>lcohol</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37.4pt;height:99pt;mso-position-horizontal-relative:char;mso-position-vertical-relative:line" coordsize="55549,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49;height:1257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4790;top:4571;width:11431;height:5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583355" w:rsidRPr="004615FC" w:rsidRDefault="00DF514B" w:rsidP="004615FC">
                        <w:pPr>
                          <w:jc w:val="center"/>
                        </w:pPr>
                        <w:r>
                          <w:t>Alcohol Consumption</w:t>
                        </w:r>
                      </w:p>
                    </w:txbxContent>
                  </v:textbox>
                </v:shape>
                <v:line id="Line 6" o:spid="_x0000_s1029" style="position:absolute;visibility:visible;mso-wrap-style:square" from="19052,7342" to="22101,7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line id="Line 7" o:spid="_x0000_s1030" style="position:absolute;visibility:visible;mso-wrap-style:square" from="31734,7334" to="34790,7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shape id="Text Box 9" o:spid="_x0000_s1031" type="#_x0000_t202" style="position:absolute;left:8764;top:5808;width:1028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583355" w:rsidRPr="004615FC" w:rsidRDefault="004615FC" w:rsidP="004615FC">
                        <w:pPr>
                          <w:jc w:val="center"/>
                        </w:pPr>
                        <w:r>
                          <w:t>Frugality</w:t>
                        </w:r>
                      </w:p>
                    </w:txbxContent>
                  </v:textbox>
                </v:shape>
                <v:shape id="Text Box 10" o:spid="_x0000_s1032" type="#_x0000_t202" style="position:absolute;left:21834;top:3719;width:10288;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583355" w:rsidRDefault="004615FC" w:rsidP="00583355">
                        <w:pPr>
                          <w:jc w:val="center"/>
                        </w:pPr>
                        <w:r>
                          <w:t xml:space="preserve">Amount that </w:t>
                        </w:r>
                        <w:r w:rsidR="00DF514B">
                          <w:t>G</w:t>
                        </w:r>
                        <w:r>
                          <w:t xml:space="preserve">ets </w:t>
                        </w:r>
                        <w:r w:rsidR="00DF514B">
                          <w:t>S</w:t>
                        </w:r>
                        <w:r>
                          <w:t xml:space="preserve">pent on </w:t>
                        </w:r>
                        <w:r w:rsidR="00DF514B">
                          <w:t>A</w:t>
                        </w:r>
                        <w:r>
                          <w:t>lcohol</w:t>
                        </w:r>
                      </w:p>
                    </w:txbxContent>
                  </v:textbox>
                </v:shape>
                <w10:anchorlock/>
              </v:group>
            </w:pict>
          </mc:Fallback>
        </mc:AlternateContent>
      </w:r>
    </w:p>
    <w:p w:rsidR="00583355" w:rsidRPr="00EF2C46" w:rsidRDefault="00583355" w:rsidP="00583355">
      <w:pPr>
        <w:pStyle w:val="BodyText"/>
        <w:ind w:firstLine="0"/>
      </w:pPr>
      <w:r w:rsidRPr="00583355">
        <w:rPr>
          <w:rStyle w:val="FigureCaptionLabelChar"/>
          <w:rFonts w:ascii="Times New Roman" w:hAnsi="Times New Roman"/>
        </w:rPr>
        <w:t>Figure 1.</w:t>
      </w:r>
      <w:r w:rsidRPr="00EF2C46">
        <w:rPr>
          <w:rStyle w:val="FigureCaptionLabelChar"/>
        </w:rPr>
        <w:t xml:space="preserve"> </w:t>
      </w:r>
      <w:r>
        <w:t xml:space="preserve">This </w:t>
      </w:r>
      <w:r w:rsidR="00425197">
        <w:t xml:space="preserve">simple </w:t>
      </w:r>
      <w:r>
        <w:t>path model</w:t>
      </w:r>
      <w:r w:rsidR="004615FC">
        <w:t xml:space="preserve">, adapted from results in a </w:t>
      </w:r>
      <w:r w:rsidR="004615FC" w:rsidRPr="00DF514B">
        <w:rPr>
          <w:i/>
        </w:rPr>
        <w:t>Journal of Consumer Behaviour</w:t>
      </w:r>
      <w:r w:rsidR="004615FC">
        <w:t xml:space="preserve"> paper,</w:t>
      </w:r>
      <w:r>
        <w:t xml:space="preserve"> is an example of a figure.</w:t>
      </w:r>
    </w:p>
    <w:p w:rsidR="00AF66EF" w:rsidRDefault="00AF66EF"/>
    <w:sectPr w:rsidR="00AF66EF" w:rsidSect="00FB7870">
      <w:headerReference w:type="default" r:id="rId18"/>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8F9" w:rsidRDefault="00B978F9">
      <w:r>
        <w:separator/>
      </w:r>
    </w:p>
  </w:endnote>
  <w:endnote w:type="continuationSeparator" w:id="0">
    <w:p w:rsidR="00B978F9" w:rsidRDefault="00B9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8F9" w:rsidRDefault="00B978F9">
      <w:r>
        <w:separator/>
      </w:r>
    </w:p>
  </w:footnote>
  <w:footnote w:type="continuationSeparator" w:id="0">
    <w:p w:rsidR="00B978F9" w:rsidRDefault="00B97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627" w:rsidRDefault="00583355" w:rsidP="00C77627">
    <w:pPr>
      <w:pStyle w:val="Header"/>
      <w:jc w:val="left"/>
    </w:pPr>
    <w:r>
      <w:t xml:space="preserve">Running </w:t>
    </w:r>
    <w:r w:rsidR="00293CF6">
      <w:t>h</w:t>
    </w:r>
    <w:r>
      <w:t xml:space="preserve">ead: </w:t>
    </w:r>
    <w:r w:rsidR="00C77627">
      <w:t xml:space="preserve">ALL CAPS SHORT TITLE 50 CHARACTERS OR LESS                                  </w:t>
    </w:r>
    <w:r w:rsidR="00C77627">
      <w:rPr>
        <w:rStyle w:val="PageNumber"/>
      </w:rPr>
      <w:fldChar w:fldCharType="begin"/>
    </w:r>
    <w:r w:rsidR="00C77627">
      <w:rPr>
        <w:rStyle w:val="PageNumber"/>
      </w:rPr>
      <w:instrText xml:space="preserve"> PAGE </w:instrText>
    </w:r>
    <w:r w:rsidR="00C77627">
      <w:rPr>
        <w:rStyle w:val="PageNumber"/>
      </w:rPr>
      <w:fldChar w:fldCharType="separate"/>
    </w:r>
    <w:r w:rsidR="0068470D">
      <w:rPr>
        <w:rStyle w:val="PageNumber"/>
      </w:rPr>
      <w:t>1</w:t>
    </w:r>
    <w:r w:rsidR="00C77627">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55" w:rsidRDefault="00583355" w:rsidP="00914687">
    <w:pPr>
      <w:pStyle w:val="Header"/>
      <w:jc w:val="left"/>
    </w:pPr>
    <w:r>
      <w:t>ALL CAPS SHORT T</w:t>
    </w:r>
    <w:r w:rsidR="00914687">
      <w:t xml:space="preserve">ITLE 50 CHARACTERS OR LESS     </w:t>
    </w:r>
    <w:r w:rsidR="00D916DC">
      <w:t xml:space="preserve">      </w:t>
    </w:r>
    <w:r w:rsidR="00914687">
      <w:t xml:space="preserve"> </w:t>
    </w:r>
    <w:r w:rsidR="00D916DC">
      <w:t xml:space="preserve">        </w:t>
    </w:r>
    <w:r>
      <w:t xml:space="preserve">                             </w:t>
    </w:r>
    <w:r w:rsidR="00014560">
      <w:tab/>
    </w:r>
    <w:r w:rsidR="00914687">
      <w:t xml:space="preserve">         </w:t>
    </w:r>
    <w:r>
      <w:rPr>
        <w:rStyle w:val="PageNumber"/>
      </w:rPr>
      <w:fldChar w:fldCharType="begin"/>
    </w:r>
    <w:r>
      <w:rPr>
        <w:rStyle w:val="PageNumber"/>
      </w:rPr>
      <w:instrText xml:space="preserve"> PAGE </w:instrText>
    </w:r>
    <w:r>
      <w:rPr>
        <w:rStyle w:val="PageNumber"/>
      </w:rPr>
      <w:fldChar w:fldCharType="separate"/>
    </w:r>
    <w:r w:rsidR="0068470D">
      <w:rPr>
        <w:rStyle w:val="PageNumber"/>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9212C"/>
    <w:multiLevelType w:val="multilevel"/>
    <w:tmpl w:val="855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A5101"/>
    <w:multiLevelType w:val="multilevel"/>
    <w:tmpl w:val="A03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81CFF"/>
    <w:multiLevelType w:val="multilevel"/>
    <w:tmpl w:val="385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407618"/>
    <w:multiLevelType w:val="multilevel"/>
    <w:tmpl w:val="B53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8F9"/>
    <w:rsid w:val="000002E1"/>
    <w:rsid w:val="00001269"/>
    <w:rsid w:val="00002EB9"/>
    <w:rsid w:val="00004977"/>
    <w:rsid w:val="00006F91"/>
    <w:rsid w:val="00010A55"/>
    <w:rsid w:val="0001163B"/>
    <w:rsid w:val="00014560"/>
    <w:rsid w:val="0001516E"/>
    <w:rsid w:val="00016D48"/>
    <w:rsid w:val="00016EF9"/>
    <w:rsid w:val="0002024E"/>
    <w:rsid w:val="00021681"/>
    <w:rsid w:val="000222B8"/>
    <w:rsid w:val="0002345E"/>
    <w:rsid w:val="00023A06"/>
    <w:rsid w:val="00023AD7"/>
    <w:rsid w:val="00025074"/>
    <w:rsid w:val="0002645A"/>
    <w:rsid w:val="00026481"/>
    <w:rsid w:val="000265A8"/>
    <w:rsid w:val="00026C30"/>
    <w:rsid w:val="0002767D"/>
    <w:rsid w:val="000327EB"/>
    <w:rsid w:val="000331EA"/>
    <w:rsid w:val="00033E55"/>
    <w:rsid w:val="0003571B"/>
    <w:rsid w:val="000411C3"/>
    <w:rsid w:val="00043F08"/>
    <w:rsid w:val="0004592C"/>
    <w:rsid w:val="00052138"/>
    <w:rsid w:val="00052561"/>
    <w:rsid w:val="00056C46"/>
    <w:rsid w:val="000610F6"/>
    <w:rsid w:val="00061408"/>
    <w:rsid w:val="00063CA7"/>
    <w:rsid w:val="00064B71"/>
    <w:rsid w:val="000665A5"/>
    <w:rsid w:val="0007509A"/>
    <w:rsid w:val="00077B50"/>
    <w:rsid w:val="0008199D"/>
    <w:rsid w:val="000851DF"/>
    <w:rsid w:val="0008574C"/>
    <w:rsid w:val="00086A66"/>
    <w:rsid w:val="00090456"/>
    <w:rsid w:val="000913C7"/>
    <w:rsid w:val="000929F2"/>
    <w:rsid w:val="000A0B24"/>
    <w:rsid w:val="000A2218"/>
    <w:rsid w:val="000A2333"/>
    <w:rsid w:val="000A5493"/>
    <w:rsid w:val="000A65AD"/>
    <w:rsid w:val="000A758E"/>
    <w:rsid w:val="000A79C7"/>
    <w:rsid w:val="000B11AE"/>
    <w:rsid w:val="000B1BF8"/>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B80"/>
    <w:rsid w:val="000F0DC7"/>
    <w:rsid w:val="000F0F2D"/>
    <w:rsid w:val="000F1263"/>
    <w:rsid w:val="000F12CA"/>
    <w:rsid w:val="000F2A00"/>
    <w:rsid w:val="000F408A"/>
    <w:rsid w:val="000F6486"/>
    <w:rsid w:val="000F7D6C"/>
    <w:rsid w:val="00100F82"/>
    <w:rsid w:val="00101E02"/>
    <w:rsid w:val="00103B78"/>
    <w:rsid w:val="0010417C"/>
    <w:rsid w:val="00106BB9"/>
    <w:rsid w:val="00107D22"/>
    <w:rsid w:val="001109EB"/>
    <w:rsid w:val="001113C6"/>
    <w:rsid w:val="00112D95"/>
    <w:rsid w:val="00113B4E"/>
    <w:rsid w:val="00114CA5"/>
    <w:rsid w:val="00117B5A"/>
    <w:rsid w:val="00117E29"/>
    <w:rsid w:val="00121B14"/>
    <w:rsid w:val="00124975"/>
    <w:rsid w:val="001249A9"/>
    <w:rsid w:val="00125105"/>
    <w:rsid w:val="00130FA6"/>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72DD"/>
    <w:rsid w:val="00157DAB"/>
    <w:rsid w:val="001623C9"/>
    <w:rsid w:val="00165A5E"/>
    <w:rsid w:val="00166938"/>
    <w:rsid w:val="00167262"/>
    <w:rsid w:val="00167B2D"/>
    <w:rsid w:val="001715B7"/>
    <w:rsid w:val="0017474F"/>
    <w:rsid w:val="001803B2"/>
    <w:rsid w:val="00181B36"/>
    <w:rsid w:val="00182B1A"/>
    <w:rsid w:val="001833CD"/>
    <w:rsid w:val="001848E3"/>
    <w:rsid w:val="0018756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3E45"/>
    <w:rsid w:val="001B7D89"/>
    <w:rsid w:val="001C038F"/>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065"/>
    <w:rsid w:val="00200EE1"/>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05F2"/>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A77A8"/>
    <w:rsid w:val="002B0649"/>
    <w:rsid w:val="002B1B41"/>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628A5"/>
    <w:rsid w:val="00366F9E"/>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E64"/>
    <w:rsid w:val="003A7ACD"/>
    <w:rsid w:val="003A7D29"/>
    <w:rsid w:val="003B5070"/>
    <w:rsid w:val="003B5392"/>
    <w:rsid w:val="003B5541"/>
    <w:rsid w:val="003B5842"/>
    <w:rsid w:val="003B72E2"/>
    <w:rsid w:val="003B740E"/>
    <w:rsid w:val="003C1A17"/>
    <w:rsid w:val="003C1D1D"/>
    <w:rsid w:val="003C5FF2"/>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04E74"/>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60B1"/>
    <w:rsid w:val="00477D15"/>
    <w:rsid w:val="00477E50"/>
    <w:rsid w:val="00480792"/>
    <w:rsid w:val="00482BF1"/>
    <w:rsid w:val="0048414B"/>
    <w:rsid w:val="004854AF"/>
    <w:rsid w:val="004860DD"/>
    <w:rsid w:val="00486FAC"/>
    <w:rsid w:val="00487FCF"/>
    <w:rsid w:val="00491993"/>
    <w:rsid w:val="004929A8"/>
    <w:rsid w:val="0049316F"/>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51B2"/>
    <w:rsid w:val="00545442"/>
    <w:rsid w:val="00550051"/>
    <w:rsid w:val="0055012B"/>
    <w:rsid w:val="00551078"/>
    <w:rsid w:val="00551EDF"/>
    <w:rsid w:val="005527C6"/>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C16"/>
    <w:rsid w:val="005A4A81"/>
    <w:rsid w:val="005A4B8E"/>
    <w:rsid w:val="005A54BB"/>
    <w:rsid w:val="005A7210"/>
    <w:rsid w:val="005A725A"/>
    <w:rsid w:val="005A7777"/>
    <w:rsid w:val="005B1775"/>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0682"/>
    <w:rsid w:val="00601FA9"/>
    <w:rsid w:val="00602551"/>
    <w:rsid w:val="00605D65"/>
    <w:rsid w:val="0060726A"/>
    <w:rsid w:val="00607392"/>
    <w:rsid w:val="006073BF"/>
    <w:rsid w:val="00610A54"/>
    <w:rsid w:val="00612ABA"/>
    <w:rsid w:val="00620AE6"/>
    <w:rsid w:val="00621CB6"/>
    <w:rsid w:val="00621CF4"/>
    <w:rsid w:val="00625146"/>
    <w:rsid w:val="006262CA"/>
    <w:rsid w:val="00627213"/>
    <w:rsid w:val="0063653E"/>
    <w:rsid w:val="00641603"/>
    <w:rsid w:val="00642752"/>
    <w:rsid w:val="00642908"/>
    <w:rsid w:val="006475DD"/>
    <w:rsid w:val="00650B3E"/>
    <w:rsid w:val="0065277F"/>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470D"/>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3206"/>
    <w:rsid w:val="006B34CA"/>
    <w:rsid w:val="006C0016"/>
    <w:rsid w:val="006C0422"/>
    <w:rsid w:val="006C1351"/>
    <w:rsid w:val="006C28E5"/>
    <w:rsid w:val="006C4292"/>
    <w:rsid w:val="006C5924"/>
    <w:rsid w:val="006C7D81"/>
    <w:rsid w:val="006C7DCF"/>
    <w:rsid w:val="006D109C"/>
    <w:rsid w:val="006D159F"/>
    <w:rsid w:val="006D22D2"/>
    <w:rsid w:val="006D2757"/>
    <w:rsid w:val="006D2869"/>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705"/>
    <w:rsid w:val="00737B2A"/>
    <w:rsid w:val="00746248"/>
    <w:rsid w:val="00750EBB"/>
    <w:rsid w:val="00750F1B"/>
    <w:rsid w:val="00751B73"/>
    <w:rsid w:val="007533E0"/>
    <w:rsid w:val="00753AC0"/>
    <w:rsid w:val="00754A39"/>
    <w:rsid w:val="0075574D"/>
    <w:rsid w:val="007577F7"/>
    <w:rsid w:val="00757BAC"/>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D29AE"/>
    <w:rsid w:val="007D6BF4"/>
    <w:rsid w:val="007D79DD"/>
    <w:rsid w:val="007D7C02"/>
    <w:rsid w:val="007E0DBD"/>
    <w:rsid w:val="007E2852"/>
    <w:rsid w:val="007E58B3"/>
    <w:rsid w:val="007E5D0D"/>
    <w:rsid w:val="007E60FF"/>
    <w:rsid w:val="007E7B16"/>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72569"/>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CF8"/>
    <w:rsid w:val="008A2FFC"/>
    <w:rsid w:val="008A320E"/>
    <w:rsid w:val="008A5B20"/>
    <w:rsid w:val="008A62C8"/>
    <w:rsid w:val="008A63A8"/>
    <w:rsid w:val="008A67DB"/>
    <w:rsid w:val="008A7038"/>
    <w:rsid w:val="008A7D3F"/>
    <w:rsid w:val="008B1695"/>
    <w:rsid w:val="008B198C"/>
    <w:rsid w:val="008B3098"/>
    <w:rsid w:val="008C0F97"/>
    <w:rsid w:val="008C1D97"/>
    <w:rsid w:val="008C22D1"/>
    <w:rsid w:val="008C7329"/>
    <w:rsid w:val="008D059A"/>
    <w:rsid w:val="008D2850"/>
    <w:rsid w:val="008D5177"/>
    <w:rsid w:val="008D5471"/>
    <w:rsid w:val="008D560E"/>
    <w:rsid w:val="008D575D"/>
    <w:rsid w:val="008D5C89"/>
    <w:rsid w:val="008D75D9"/>
    <w:rsid w:val="008D7CB1"/>
    <w:rsid w:val="008E129C"/>
    <w:rsid w:val="008E1861"/>
    <w:rsid w:val="008E42F0"/>
    <w:rsid w:val="008E619E"/>
    <w:rsid w:val="008E6AE2"/>
    <w:rsid w:val="008F10AF"/>
    <w:rsid w:val="008F1980"/>
    <w:rsid w:val="008F2807"/>
    <w:rsid w:val="008F2969"/>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140"/>
    <w:rsid w:val="0094498E"/>
    <w:rsid w:val="00944FA1"/>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2BC5"/>
    <w:rsid w:val="0097786B"/>
    <w:rsid w:val="00980213"/>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1774"/>
    <w:rsid w:val="009C2DDC"/>
    <w:rsid w:val="009C3828"/>
    <w:rsid w:val="009C3C07"/>
    <w:rsid w:val="009C4C9E"/>
    <w:rsid w:val="009C5D2F"/>
    <w:rsid w:val="009C7B8F"/>
    <w:rsid w:val="009D2790"/>
    <w:rsid w:val="009D28E1"/>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5B98"/>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4884"/>
    <w:rsid w:val="00A2640E"/>
    <w:rsid w:val="00A2649A"/>
    <w:rsid w:val="00A27076"/>
    <w:rsid w:val="00A307AE"/>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1A9"/>
    <w:rsid w:val="00AA78BC"/>
    <w:rsid w:val="00AB1BCC"/>
    <w:rsid w:val="00AB1E99"/>
    <w:rsid w:val="00AB42AC"/>
    <w:rsid w:val="00AC32BD"/>
    <w:rsid w:val="00AC4749"/>
    <w:rsid w:val="00AC6D6C"/>
    <w:rsid w:val="00AC77F2"/>
    <w:rsid w:val="00AD0F0F"/>
    <w:rsid w:val="00AD2973"/>
    <w:rsid w:val="00AD347E"/>
    <w:rsid w:val="00AD361C"/>
    <w:rsid w:val="00AD4456"/>
    <w:rsid w:val="00AD4A53"/>
    <w:rsid w:val="00AD5574"/>
    <w:rsid w:val="00AD56E7"/>
    <w:rsid w:val="00AE1FB3"/>
    <w:rsid w:val="00AE441B"/>
    <w:rsid w:val="00AE4C69"/>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305E"/>
    <w:rsid w:val="00B63E5C"/>
    <w:rsid w:val="00B744E4"/>
    <w:rsid w:val="00B76CE0"/>
    <w:rsid w:val="00B77CC8"/>
    <w:rsid w:val="00B8059F"/>
    <w:rsid w:val="00B8166B"/>
    <w:rsid w:val="00B82122"/>
    <w:rsid w:val="00B83003"/>
    <w:rsid w:val="00B83748"/>
    <w:rsid w:val="00B872E5"/>
    <w:rsid w:val="00B9076C"/>
    <w:rsid w:val="00B90B15"/>
    <w:rsid w:val="00B946C2"/>
    <w:rsid w:val="00B978F9"/>
    <w:rsid w:val="00BA0DB8"/>
    <w:rsid w:val="00BA13BE"/>
    <w:rsid w:val="00BA49A4"/>
    <w:rsid w:val="00BB1CB2"/>
    <w:rsid w:val="00BB4FAF"/>
    <w:rsid w:val="00BB5EEB"/>
    <w:rsid w:val="00BC0558"/>
    <w:rsid w:val="00BC0DCF"/>
    <w:rsid w:val="00BC115F"/>
    <w:rsid w:val="00BC2F47"/>
    <w:rsid w:val="00BC373F"/>
    <w:rsid w:val="00BC3A95"/>
    <w:rsid w:val="00BC5F0B"/>
    <w:rsid w:val="00BC6C48"/>
    <w:rsid w:val="00BC6CC2"/>
    <w:rsid w:val="00BC73CD"/>
    <w:rsid w:val="00BC7C22"/>
    <w:rsid w:val="00BC7C33"/>
    <w:rsid w:val="00BD02A2"/>
    <w:rsid w:val="00BD0AB8"/>
    <w:rsid w:val="00BD3E05"/>
    <w:rsid w:val="00BD401C"/>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55171"/>
    <w:rsid w:val="00C62016"/>
    <w:rsid w:val="00C63D98"/>
    <w:rsid w:val="00C64E9F"/>
    <w:rsid w:val="00C65159"/>
    <w:rsid w:val="00C657EF"/>
    <w:rsid w:val="00C6639E"/>
    <w:rsid w:val="00C67CEB"/>
    <w:rsid w:val="00C727F8"/>
    <w:rsid w:val="00C728C9"/>
    <w:rsid w:val="00C73EB2"/>
    <w:rsid w:val="00C740C8"/>
    <w:rsid w:val="00C758A6"/>
    <w:rsid w:val="00C766CC"/>
    <w:rsid w:val="00C76E16"/>
    <w:rsid w:val="00C77627"/>
    <w:rsid w:val="00C82188"/>
    <w:rsid w:val="00C82342"/>
    <w:rsid w:val="00C828BE"/>
    <w:rsid w:val="00C83152"/>
    <w:rsid w:val="00C866AC"/>
    <w:rsid w:val="00C866DC"/>
    <w:rsid w:val="00C877C7"/>
    <w:rsid w:val="00C90CF9"/>
    <w:rsid w:val="00C921B1"/>
    <w:rsid w:val="00C9441C"/>
    <w:rsid w:val="00C96066"/>
    <w:rsid w:val="00C9684E"/>
    <w:rsid w:val="00CA1C67"/>
    <w:rsid w:val="00CA2484"/>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20B7C"/>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37DD1"/>
    <w:rsid w:val="00D402E6"/>
    <w:rsid w:val="00D40D2F"/>
    <w:rsid w:val="00D430D9"/>
    <w:rsid w:val="00D50E04"/>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B84"/>
    <w:rsid w:val="00D82D52"/>
    <w:rsid w:val="00D873E1"/>
    <w:rsid w:val="00D87E7D"/>
    <w:rsid w:val="00D916DC"/>
    <w:rsid w:val="00D91DAE"/>
    <w:rsid w:val="00D92A29"/>
    <w:rsid w:val="00D9581E"/>
    <w:rsid w:val="00DA358B"/>
    <w:rsid w:val="00DA513D"/>
    <w:rsid w:val="00DB1E93"/>
    <w:rsid w:val="00DB1F76"/>
    <w:rsid w:val="00DB21FC"/>
    <w:rsid w:val="00DB3124"/>
    <w:rsid w:val="00DB7C71"/>
    <w:rsid w:val="00DC4DCB"/>
    <w:rsid w:val="00DC561F"/>
    <w:rsid w:val="00DD0AE0"/>
    <w:rsid w:val="00DD0D45"/>
    <w:rsid w:val="00DD2D30"/>
    <w:rsid w:val="00DD367E"/>
    <w:rsid w:val="00DD39D8"/>
    <w:rsid w:val="00DD3E28"/>
    <w:rsid w:val="00DD4825"/>
    <w:rsid w:val="00DD68D3"/>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5508"/>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F1C"/>
    <w:rsid w:val="00E530E0"/>
    <w:rsid w:val="00E54138"/>
    <w:rsid w:val="00E55D4C"/>
    <w:rsid w:val="00E62A93"/>
    <w:rsid w:val="00E66945"/>
    <w:rsid w:val="00E704D1"/>
    <w:rsid w:val="00E704F6"/>
    <w:rsid w:val="00E72212"/>
    <w:rsid w:val="00E754B6"/>
    <w:rsid w:val="00E77160"/>
    <w:rsid w:val="00E77356"/>
    <w:rsid w:val="00E778DD"/>
    <w:rsid w:val="00E81812"/>
    <w:rsid w:val="00E829A1"/>
    <w:rsid w:val="00E833A4"/>
    <w:rsid w:val="00E84C30"/>
    <w:rsid w:val="00E84FAC"/>
    <w:rsid w:val="00E8697D"/>
    <w:rsid w:val="00E87B0C"/>
    <w:rsid w:val="00E91488"/>
    <w:rsid w:val="00E934FF"/>
    <w:rsid w:val="00E957B3"/>
    <w:rsid w:val="00E96967"/>
    <w:rsid w:val="00E97614"/>
    <w:rsid w:val="00EA7187"/>
    <w:rsid w:val="00EA73A8"/>
    <w:rsid w:val="00EB0396"/>
    <w:rsid w:val="00EB289A"/>
    <w:rsid w:val="00EB5ABB"/>
    <w:rsid w:val="00EB7644"/>
    <w:rsid w:val="00EC0A43"/>
    <w:rsid w:val="00EC1C03"/>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E7D91"/>
    <w:rsid w:val="00EF0D07"/>
    <w:rsid w:val="00EF28D3"/>
    <w:rsid w:val="00EF48DD"/>
    <w:rsid w:val="00F00A52"/>
    <w:rsid w:val="00F0107E"/>
    <w:rsid w:val="00F029B1"/>
    <w:rsid w:val="00F032CF"/>
    <w:rsid w:val="00F0362A"/>
    <w:rsid w:val="00F044FB"/>
    <w:rsid w:val="00F04C65"/>
    <w:rsid w:val="00F0592B"/>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6CE"/>
    <w:rsid w:val="00F44B26"/>
    <w:rsid w:val="00F45FED"/>
    <w:rsid w:val="00F50BBA"/>
    <w:rsid w:val="00F50EF5"/>
    <w:rsid w:val="00F51842"/>
    <w:rsid w:val="00F54F6A"/>
    <w:rsid w:val="00F56C38"/>
    <w:rsid w:val="00F57F6A"/>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5727"/>
    <w:rsid w:val="00F875FC"/>
    <w:rsid w:val="00F910E2"/>
    <w:rsid w:val="00F92903"/>
    <w:rsid w:val="00F92C96"/>
    <w:rsid w:val="00F96420"/>
    <w:rsid w:val="00F979CD"/>
    <w:rsid w:val="00F97CD8"/>
    <w:rsid w:val="00FA0EE1"/>
    <w:rsid w:val="00FA199A"/>
    <w:rsid w:val="00FA1CBD"/>
    <w:rsid w:val="00FA440B"/>
    <w:rsid w:val="00FA4576"/>
    <w:rsid w:val="00FA7A0E"/>
    <w:rsid w:val="00FB1059"/>
    <w:rsid w:val="00FB12F6"/>
    <w:rsid w:val="00FB4894"/>
    <w:rsid w:val="00FB521D"/>
    <w:rsid w:val="00FB6C53"/>
    <w:rsid w:val="00FB7870"/>
    <w:rsid w:val="00FB79B8"/>
    <w:rsid w:val="00FC5729"/>
    <w:rsid w:val="00FC71AE"/>
    <w:rsid w:val="00FD048E"/>
    <w:rsid w:val="00FD0AE7"/>
    <w:rsid w:val="00FD19EE"/>
    <w:rsid w:val="00FD2537"/>
    <w:rsid w:val="00FD656B"/>
    <w:rsid w:val="00FE1692"/>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957642555">
      <w:bodyDiv w:val="1"/>
      <w:marLeft w:val="0"/>
      <w:marRight w:val="0"/>
      <w:marTop w:val="0"/>
      <w:marBottom w:val="0"/>
      <w:divBdr>
        <w:top w:val="none" w:sz="0" w:space="0" w:color="auto"/>
        <w:left w:val="none" w:sz="0" w:space="0" w:color="auto"/>
        <w:bottom w:val="none" w:sz="0" w:space="0" w:color="auto"/>
        <w:right w:val="none" w:sz="0" w:space="0" w:color="auto"/>
      </w:divBdr>
    </w:div>
    <w:div w:id="20056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0KVBaM4N3zw"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hehungersite.com/" TargetMode="External"/><Relationship Id="rId17" Type="http://schemas.openxmlformats.org/officeDocument/2006/relationships/hyperlink" Target="http://www.siue.edu/education/psychology/facultypubs.s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w.unc.edu/files/web/pdf/APA_Quick_Reference_Guide.pdf" TargetMode="External"/><Relationship Id="rId5" Type="http://schemas.openxmlformats.org/officeDocument/2006/relationships/settings" Target="settings.xml"/><Relationship Id="rId15" Type="http://schemas.openxmlformats.org/officeDocument/2006/relationships/image" Target="media/image1.gif"/><Relationship Id="rId10" Type="http://schemas.openxmlformats.org/officeDocument/2006/relationships/hyperlink" Target="http://www.apastyle.org/manual/related/sample-experiment-paper-1.pdf%20%20%2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SoSWwritingsuppo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8E233-B1BD-495B-AAF1-0BB5D83A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Format 6th Edition Template.dotx</Template>
  <TotalTime>0</TotalTime>
  <Pages>7</Pages>
  <Words>1205</Words>
  <Characters>6874</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8063</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School of Social Work</dc:creator>
  <cp:lastModifiedBy>sewhite</cp:lastModifiedBy>
  <cp:revision>2</cp:revision>
  <dcterms:created xsi:type="dcterms:W3CDTF">2012-09-28T13:20:00Z</dcterms:created>
  <dcterms:modified xsi:type="dcterms:W3CDTF">2012-09-28T13:20:00Z</dcterms:modified>
</cp:coreProperties>
</file>